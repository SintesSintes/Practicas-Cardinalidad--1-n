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8395" w14:textId="77777777" w:rsidR="004E1769" w:rsidRDefault="004E1769"/>
    <w:p w14:paraId="32B6CA37" w14:textId="77777777" w:rsidR="004E1769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14:paraId="297866B7" w14:textId="77777777" w:rsidR="004E1769" w:rsidRDefault="004E1769"/>
    <w:p w14:paraId="0B093FF1" w14:textId="77777777" w:rsidR="004E1769" w:rsidRDefault="004E1769"/>
    <w:p w14:paraId="7CE6C2A2" w14:textId="77777777" w:rsidR="004E1769" w:rsidRDefault="00000000"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14:paraId="3BC5C8FF" w14:textId="77777777" w:rsidR="004E1769" w:rsidRDefault="004E1769">
      <w:pPr>
        <w:rPr>
          <w:rFonts w:ascii="Arial" w:hAnsi="Arial"/>
          <w:sz w:val="20"/>
        </w:rPr>
      </w:pPr>
    </w:p>
    <w:p w14:paraId="2DBCBA20" w14:textId="77777777" w:rsidR="004E1769" w:rsidRDefault="00000000"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14:paraId="3C3D2F26" w14:textId="77777777" w:rsidR="004E1769" w:rsidRDefault="00000000">
      <w:r>
        <w:rPr>
          <w:rFonts w:ascii="Arial" w:hAnsi="Arial"/>
          <w:sz w:val="20"/>
        </w:rPr>
        <w:t>Cada Producto pertenece a un Rubro.</w:t>
      </w:r>
    </w:p>
    <w:p w14:paraId="12469043" w14:textId="77777777" w:rsidR="004E1769" w:rsidRDefault="004E1769"/>
    <w:p w14:paraId="38190A72" w14:textId="77777777" w:rsidR="004E1769" w:rsidRDefault="004E1769"/>
    <w:tbl>
      <w:tblPr>
        <w:tblW w:w="9974" w:type="dxa"/>
        <w:tblInd w:w="-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2"/>
        <w:gridCol w:w="1700"/>
        <w:gridCol w:w="1512"/>
        <w:gridCol w:w="865"/>
        <w:gridCol w:w="339"/>
        <w:gridCol w:w="2321"/>
        <w:gridCol w:w="1925"/>
      </w:tblGrid>
      <w:tr w:rsidR="004E1769" w14:paraId="6DC778B3" w14:textId="77777777">
        <w:trPr>
          <w:trHeight w:val="256"/>
        </w:trPr>
        <w:tc>
          <w:tcPr>
            <w:tcW w:w="45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B2826B" w14:textId="77777777" w:rsidR="004E1769" w:rsidRDefault="00000000">
            <w:pPr>
              <w:jc w:val="center"/>
            </w:pPr>
            <w:r>
              <w:t>PRODUCTOS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14:paraId="624215E4" w14:textId="77777777" w:rsidR="004E1769" w:rsidRDefault="004E1769"/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14:paraId="1C4EAF8F" w14:textId="77777777" w:rsidR="004E1769" w:rsidRDefault="004E1769"/>
        </w:tc>
        <w:tc>
          <w:tcPr>
            <w:tcW w:w="4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B1D1BA" w14:textId="77777777" w:rsidR="004E1769" w:rsidRDefault="00000000">
            <w:pPr>
              <w:jc w:val="center"/>
            </w:pPr>
            <w:r>
              <w:t>RUBROS</w:t>
            </w:r>
          </w:p>
        </w:tc>
      </w:tr>
      <w:tr w:rsidR="004E1769" w14:paraId="712873EE" w14:textId="77777777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86E6AB5" w14:textId="77777777" w:rsidR="004E1769" w:rsidRDefault="00000000">
            <w:pPr>
              <w:jc w:val="center"/>
            </w:pPr>
            <w:r>
              <w:rPr>
                <w:u w:val="single"/>
              </w:rPr>
              <w:t>ITEM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F006902" w14:textId="77777777" w:rsidR="004E1769" w:rsidRDefault="00000000">
            <w:pPr>
              <w:jc w:val="center"/>
            </w:pPr>
            <w:r>
              <w:t>DESCRIPCION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C967F7" w14:textId="77777777" w:rsidR="004E1769" w:rsidRDefault="00000000">
            <w:pPr>
              <w:jc w:val="center"/>
            </w:pPr>
            <w:r>
              <w:t>PRECIO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14:paraId="22A63A56" w14:textId="77777777" w:rsidR="004E1769" w:rsidRDefault="004E1769">
            <w:pPr>
              <w:jc w:val="center"/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14:paraId="5E18B348" w14:textId="77777777" w:rsidR="004E1769" w:rsidRDefault="004E1769">
            <w:pPr>
              <w:jc w:val="center"/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4A2BA47" w14:textId="77777777" w:rsidR="004E1769" w:rsidRDefault="00000000">
            <w:pPr>
              <w:jc w:val="center"/>
            </w:pPr>
            <w:r>
              <w:rPr>
                <w:u w:val="single"/>
              </w:rPr>
              <w:t>CODIGO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D12FEE" w14:textId="77777777" w:rsidR="004E1769" w:rsidRDefault="00000000">
            <w:pPr>
              <w:jc w:val="center"/>
            </w:pPr>
            <w:r>
              <w:t>DESCRIPCION</w:t>
            </w:r>
          </w:p>
        </w:tc>
      </w:tr>
      <w:tr w:rsidR="004E1769" w14:paraId="532E03C9" w14:textId="77777777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7F473B0" w14:textId="77777777" w:rsidR="004E1769" w:rsidRDefault="00000000">
            <w:pPr>
              <w:jc w:val="center"/>
            </w:pPr>
            <w:r>
              <w:t>AS234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06F517" w14:textId="77777777" w:rsidR="004E1769" w:rsidRDefault="00000000">
            <w:pPr>
              <w:jc w:val="center"/>
            </w:pPr>
            <w:r>
              <w:t>Martillo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F53823" w14:textId="77777777" w:rsidR="004E1769" w:rsidRDefault="00000000">
            <w:pPr>
              <w:jc w:val="center"/>
            </w:pPr>
            <w:r>
              <w:t>245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14:paraId="43778D2D" w14:textId="77777777" w:rsidR="004E1769" w:rsidRDefault="004E1769">
            <w:pPr>
              <w:jc w:val="center"/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14:paraId="5C6FD7EE" w14:textId="77777777" w:rsidR="004E1769" w:rsidRDefault="004E1769">
            <w:pPr>
              <w:jc w:val="center"/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9BBA478" w14:textId="77777777" w:rsidR="004E1769" w:rsidRDefault="00000000">
            <w:pPr>
              <w:jc w:val="center"/>
            </w:pPr>
            <w:r>
              <w:t>1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A175B9" w14:textId="77777777" w:rsidR="004E1769" w:rsidRDefault="00000000">
            <w:pPr>
              <w:jc w:val="center"/>
            </w:pPr>
            <w:r>
              <w:t>ferretería</w:t>
            </w:r>
          </w:p>
        </w:tc>
      </w:tr>
      <w:tr w:rsidR="004E1769" w14:paraId="645CCCD8" w14:textId="77777777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7541E19" w14:textId="77777777" w:rsidR="004E1769" w:rsidRDefault="00000000">
            <w:pPr>
              <w:jc w:val="center"/>
            </w:pPr>
            <w:r>
              <w:t>MB444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1136405" w14:textId="77777777" w:rsidR="004E1769" w:rsidRDefault="00000000">
            <w:pPr>
              <w:jc w:val="center"/>
            </w:pPr>
            <w:r>
              <w:t>Horno eléctrico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F103D6" w14:textId="77777777" w:rsidR="004E1769" w:rsidRDefault="00000000">
            <w:pPr>
              <w:jc w:val="center"/>
            </w:pPr>
            <w:r>
              <w:t>6700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14:paraId="1C2CF16D" w14:textId="77777777" w:rsidR="004E1769" w:rsidRDefault="004E1769">
            <w:pPr>
              <w:jc w:val="center"/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14:paraId="03369D6C" w14:textId="77777777" w:rsidR="004E1769" w:rsidRDefault="004E1769">
            <w:pPr>
              <w:jc w:val="center"/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141DBE6" w14:textId="77777777" w:rsidR="004E1769" w:rsidRDefault="00000000">
            <w:pPr>
              <w:jc w:val="center"/>
            </w:pPr>
            <w:r>
              <w:t>2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9DF214" w14:textId="77777777" w:rsidR="004E1769" w:rsidRDefault="00000000">
            <w:pPr>
              <w:jc w:val="center"/>
            </w:pPr>
            <w:r>
              <w:t>electrodomésticos</w:t>
            </w:r>
          </w:p>
        </w:tc>
      </w:tr>
      <w:tr w:rsidR="004E1769" w14:paraId="498FF21F" w14:textId="77777777">
        <w:trPr>
          <w:trHeight w:val="256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72B63AB" w14:textId="77777777" w:rsidR="004E1769" w:rsidRDefault="00000000">
            <w:pPr>
              <w:jc w:val="center"/>
            </w:pPr>
            <w:r>
              <w:t>RT5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69B71DC" w14:textId="77777777" w:rsidR="004E1769" w:rsidRDefault="00000000">
            <w:pPr>
              <w:jc w:val="center"/>
            </w:pPr>
            <w:r>
              <w:t>Colchón inflable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6BDD7E" w14:textId="77777777" w:rsidR="004E1769" w:rsidRDefault="00000000">
            <w:pPr>
              <w:jc w:val="center"/>
            </w:pPr>
            <w:r>
              <w:t>3500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14:paraId="391CD2B6" w14:textId="77777777" w:rsidR="004E1769" w:rsidRDefault="004E1769">
            <w:pPr>
              <w:jc w:val="center"/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14:paraId="21CC62D7" w14:textId="77777777" w:rsidR="004E1769" w:rsidRDefault="004E1769">
            <w:pPr>
              <w:jc w:val="center"/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F899F6" w14:textId="77777777" w:rsidR="004E1769" w:rsidRDefault="00000000">
            <w:pPr>
              <w:jc w:val="center"/>
            </w:pPr>
            <w:r>
              <w:t>3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3753A0" w14:textId="77777777" w:rsidR="004E1769" w:rsidRDefault="00000000">
            <w:pPr>
              <w:jc w:val="center"/>
            </w:pPr>
            <w:r>
              <w:t>camping</w:t>
            </w:r>
          </w:p>
        </w:tc>
      </w:tr>
      <w:tr w:rsidR="004E1769" w14:paraId="1B65159F" w14:textId="77777777" w:rsidTr="00021125">
        <w:trPr>
          <w:trHeight w:val="63"/>
        </w:trPr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24876AA" w14:textId="77777777" w:rsidR="004E1769" w:rsidRDefault="00000000">
            <w:pPr>
              <w:jc w:val="center"/>
            </w:pPr>
            <w:r>
              <w:t>RE33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0FD24B6" w14:textId="77777777" w:rsidR="004E1769" w:rsidRDefault="00000000">
            <w:pPr>
              <w:jc w:val="center"/>
            </w:pPr>
            <w:r>
              <w:t>Carpa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762280" w14:textId="77777777" w:rsidR="004E1769" w:rsidRDefault="00000000">
            <w:pPr>
              <w:jc w:val="center"/>
            </w:pPr>
            <w:r>
              <w:t>12000</w:t>
            </w:r>
          </w:p>
        </w:tc>
        <w:tc>
          <w:tcPr>
            <w:tcW w:w="865" w:type="dxa"/>
            <w:tcMar>
              <w:left w:w="30" w:type="dxa"/>
              <w:right w:w="30" w:type="dxa"/>
            </w:tcMar>
            <w:vAlign w:val="bottom"/>
          </w:tcPr>
          <w:p w14:paraId="11164DD0" w14:textId="77777777" w:rsidR="004E1769" w:rsidRDefault="004E1769">
            <w:pPr>
              <w:jc w:val="center"/>
            </w:pPr>
          </w:p>
        </w:tc>
        <w:tc>
          <w:tcPr>
            <w:tcW w:w="339" w:type="dxa"/>
            <w:tcMar>
              <w:left w:w="30" w:type="dxa"/>
              <w:right w:w="30" w:type="dxa"/>
            </w:tcMar>
            <w:vAlign w:val="bottom"/>
          </w:tcPr>
          <w:p w14:paraId="1FB3D8B7" w14:textId="77777777" w:rsidR="004E1769" w:rsidRDefault="004E1769">
            <w:pPr>
              <w:jc w:val="center"/>
            </w:pPr>
          </w:p>
        </w:tc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18DA824" w14:textId="77777777" w:rsidR="004E1769" w:rsidRDefault="004E1769">
            <w:pPr>
              <w:jc w:val="center"/>
            </w:pP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7847BE" w14:textId="77777777" w:rsidR="004E1769" w:rsidRDefault="004E1769">
            <w:pPr>
              <w:jc w:val="center"/>
            </w:pPr>
          </w:p>
        </w:tc>
      </w:tr>
    </w:tbl>
    <w:p w14:paraId="0FFB4730" w14:textId="77777777" w:rsidR="004E1769" w:rsidRDefault="004E1769"/>
    <w:p w14:paraId="35E6A86C" w14:textId="6D19C393" w:rsidR="004E1769" w:rsidRDefault="00021125">
      <w:pPr>
        <w:rPr>
          <w:color w:val="C00000"/>
        </w:rPr>
      </w:pPr>
      <w:r>
        <w:rPr>
          <w:color w:val="C00000"/>
        </w:rPr>
        <w:t>RESPUESTA:</w:t>
      </w:r>
    </w:p>
    <w:p w14:paraId="524452A5" w14:textId="77777777" w:rsidR="00021125" w:rsidRDefault="00021125">
      <w:pPr>
        <w:rPr>
          <w:color w:val="000000" w:themeColor="text1"/>
        </w:rPr>
      </w:pPr>
    </w:p>
    <w:p w14:paraId="400ACCA7" w14:textId="4EE798BA" w:rsidR="00021125" w:rsidRDefault="00642D2C" w:rsidP="00021125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Productos: </w:t>
      </w:r>
      <w:r w:rsidR="00021125">
        <w:rPr>
          <w:color w:val="000000" w:themeColor="text1"/>
        </w:rPr>
        <w:t>ITEM.</w:t>
      </w:r>
      <w:r>
        <w:rPr>
          <w:color w:val="000000" w:themeColor="text1"/>
        </w:rPr>
        <w:t xml:space="preserve"> / Rubro: CODIGO</w:t>
      </w:r>
    </w:p>
    <w:p w14:paraId="68CF9385" w14:textId="366CA99C" w:rsidR="00021125" w:rsidRDefault="00642D2C" w:rsidP="00021125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Rubros: </w:t>
      </w:r>
      <w:r w:rsidR="00021125">
        <w:rPr>
          <w:color w:val="000000" w:themeColor="text1"/>
        </w:rPr>
        <w:t>CÓDIGO (1, 2, 3)</w:t>
      </w:r>
      <w:r>
        <w:rPr>
          <w:color w:val="000000" w:themeColor="text1"/>
        </w:rPr>
        <w:t xml:space="preserve"> </w:t>
      </w:r>
    </w:p>
    <w:p w14:paraId="14024CB3" w14:textId="1C5650F6" w:rsidR="00021125" w:rsidRDefault="00021125" w:rsidP="00021125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1-N</w:t>
      </w:r>
      <w:r w:rsidR="00642D2C">
        <w:rPr>
          <w:color w:val="000000" w:themeColor="text1"/>
        </w:rPr>
        <w:t xml:space="preserve"> </w:t>
      </w:r>
    </w:p>
    <w:p w14:paraId="6D8FB74C" w14:textId="77777777" w:rsidR="00021125" w:rsidRDefault="00021125" w:rsidP="00021125">
      <w:pPr>
        <w:pStyle w:val="Prrafodelista"/>
        <w:numPr>
          <w:ilvl w:val="0"/>
          <w:numId w:val="1"/>
        </w:numPr>
        <w:rPr>
          <w:color w:val="000000" w:themeColor="text1"/>
        </w:rPr>
      </w:pPr>
    </w:p>
    <w:p w14:paraId="4333F5B2" w14:textId="77777777" w:rsidR="00021125" w:rsidRDefault="00021125" w:rsidP="00021125">
      <w:pPr>
        <w:rPr>
          <w:color w:val="000000" w:themeColor="text1"/>
        </w:rPr>
      </w:pPr>
    </w:p>
    <w:tbl>
      <w:tblPr>
        <w:tblW w:w="22280" w:type="dxa"/>
        <w:tblInd w:w="-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7"/>
        <w:gridCol w:w="2126"/>
        <w:gridCol w:w="1559"/>
        <w:gridCol w:w="4102"/>
        <w:gridCol w:w="4102"/>
        <w:gridCol w:w="4102"/>
        <w:gridCol w:w="4102"/>
      </w:tblGrid>
      <w:tr w:rsidR="00021125" w14:paraId="0B92E507" w14:textId="3A96CAD7" w:rsidTr="00021125">
        <w:trPr>
          <w:trHeight w:val="162"/>
        </w:trPr>
        <w:tc>
          <w:tcPr>
            <w:tcW w:w="58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2398A" w14:textId="77777777" w:rsidR="00021125" w:rsidRDefault="00021125" w:rsidP="00EC072F">
            <w:pPr>
              <w:jc w:val="center"/>
            </w:pPr>
            <w:r>
              <w:t>PRODUCTOS</w:t>
            </w:r>
          </w:p>
        </w:tc>
        <w:tc>
          <w:tcPr>
            <w:tcW w:w="4102" w:type="dxa"/>
          </w:tcPr>
          <w:p w14:paraId="1596C7B3" w14:textId="6A21C030" w:rsidR="00021125" w:rsidRDefault="00021125" w:rsidP="00EC072F"/>
        </w:tc>
        <w:tc>
          <w:tcPr>
            <w:tcW w:w="4102" w:type="dxa"/>
            <w:tcMar>
              <w:left w:w="30" w:type="dxa"/>
              <w:right w:w="30" w:type="dxa"/>
            </w:tcMar>
            <w:vAlign w:val="bottom"/>
          </w:tcPr>
          <w:p w14:paraId="5A2654DF" w14:textId="59B5269A" w:rsidR="00021125" w:rsidRDefault="00021125" w:rsidP="00EC072F"/>
        </w:tc>
        <w:tc>
          <w:tcPr>
            <w:tcW w:w="4102" w:type="dxa"/>
          </w:tcPr>
          <w:p w14:paraId="45F06914" w14:textId="77777777" w:rsidR="00021125" w:rsidRDefault="00021125" w:rsidP="00EC072F"/>
        </w:tc>
        <w:tc>
          <w:tcPr>
            <w:tcW w:w="4102" w:type="dxa"/>
          </w:tcPr>
          <w:p w14:paraId="32FC0F57" w14:textId="77777777" w:rsidR="00021125" w:rsidRDefault="00021125" w:rsidP="00EC072F"/>
        </w:tc>
      </w:tr>
      <w:tr w:rsidR="00021125" w14:paraId="141E43A6" w14:textId="0AE545BD" w:rsidTr="00EB0D46">
        <w:trPr>
          <w:trHeight w:val="256"/>
        </w:trPr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D68F43E" w14:textId="77777777" w:rsidR="00021125" w:rsidRDefault="00021125" w:rsidP="00021125">
            <w:pPr>
              <w:jc w:val="center"/>
            </w:pPr>
            <w:r>
              <w:rPr>
                <w:u w:val="single"/>
              </w:rPr>
              <w:t>ITEM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E6EB8ED" w14:textId="77777777" w:rsidR="00021125" w:rsidRDefault="00021125" w:rsidP="00021125">
            <w:pPr>
              <w:jc w:val="center"/>
            </w:pPr>
            <w:r>
              <w:t>DESCRIPCION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B94419" w14:textId="77777777" w:rsidR="00021125" w:rsidRDefault="00021125" w:rsidP="00021125">
            <w:pPr>
              <w:jc w:val="center"/>
            </w:pPr>
            <w:r>
              <w:t>PRECIO</w:t>
            </w:r>
          </w:p>
        </w:tc>
        <w:tc>
          <w:tcPr>
            <w:tcW w:w="4102" w:type="dxa"/>
            <w:vAlign w:val="bottom"/>
          </w:tcPr>
          <w:p w14:paraId="1784274F" w14:textId="5A32663A" w:rsidR="00021125" w:rsidRDefault="00021125" w:rsidP="00021125">
            <w:r>
              <w:rPr>
                <w:u w:val="single"/>
              </w:rPr>
              <w:t>CODIGO</w:t>
            </w:r>
          </w:p>
        </w:tc>
        <w:tc>
          <w:tcPr>
            <w:tcW w:w="4102" w:type="dxa"/>
            <w:tcMar>
              <w:left w:w="30" w:type="dxa"/>
              <w:right w:w="30" w:type="dxa"/>
            </w:tcMar>
            <w:vAlign w:val="bottom"/>
          </w:tcPr>
          <w:p w14:paraId="5676516A" w14:textId="5477EB21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18B121EE" w14:textId="77777777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5E6F58C3" w14:textId="77777777" w:rsidR="00021125" w:rsidRDefault="00021125" w:rsidP="00021125">
            <w:pPr>
              <w:jc w:val="center"/>
            </w:pPr>
          </w:p>
        </w:tc>
      </w:tr>
      <w:tr w:rsidR="00021125" w14:paraId="1B595490" w14:textId="70AD1E9B" w:rsidTr="00EB0D46">
        <w:trPr>
          <w:trHeight w:val="256"/>
        </w:trPr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815FF9C" w14:textId="77777777" w:rsidR="00021125" w:rsidRDefault="00021125" w:rsidP="00021125">
            <w:pPr>
              <w:jc w:val="center"/>
            </w:pPr>
            <w:r>
              <w:t>AS234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FBE860" w14:textId="77777777" w:rsidR="00021125" w:rsidRDefault="00021125" w:rsidP="00021125">
            <w:pPr>
              <w:jc w:val="center"/>
            </w:pPr>
            <w:r>
              <w:t>Martillo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0E8983" w14:textId="77777777" w:rsidR="00021125" w:rsidRDefault="00021125" w:rsidP="00021125">
            <w:pPr>
              <w:jc w:val="center"/>
            </w:pPr>
            <w:r>
              <w:t>245</w:t>
            </w:r>
          </w:p>
        </w:tc>
        <w:tc>
          <w:tcPr>
            <w:tcW w:w="4102" w:type="dxa"/>
            <w:vAlign w:val="bottom"/>
          </w:tcPr>
          <w:p w14:paraId="39774077" w14:textId="5A889A68" w:rsidR="00021125" w:rsidRDefault="00021125" w:rsidP="00021125">
            <w:r>
              <w:t>1</w:t>
            </w:r>
          </w:p>
        </w:tc>
        <w:tc>
          <w:tcPr>
            <w:tcW w:w="4102" w:type="dxa"/>
            <w:tcMar>
              <w:left w:w="30" w:type="dxa"/>
              <w:right w:w="30" w:type="dxa"/>
            </w:tcMar>
            <w:vAlign w:val="bottom"/>
          </w:tcPr>
          <w:p w14:paraId="75BE29DF" w14:textId="43E4BEC4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3C7C247C" w14:textId="77777777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01906C69" w14:textId="77777777" w:rsidR="00021125" w:rsidRDefault="00021125" w:rsidP="00021125">
            <w:pPr>
              <w:jc w:val="center"/>
            </w:pPr>
          </w:p>
        </w:tc>
      </w:tr>
      <w:tr w:rsidR="00021125" w14:paraId="30219BDE" w14:textId="1C9BB6F0" w:rsidTr="00EB0D46">
        <w:trPr>
          <w:trHeight w:val="256"/>
        </w:trPr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0DD83A" w14:textId="77777777" w:rsidR="00021125" w:rsidRDefault="00021125" w:rsidP="00021125">
            <w:pPr>
              <w:jc w:val="center"/>
            </w:pPr>
            <w:r>
              <w:t>MB444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72D0097" w14:textId="77777777" w:rsidR="00021125" w:rsidRDefault="00021125" w:rsidP="00021125">
            <w:pPr>
              <w:jc w:val="center"/>
            </w:pPr>
            <w:r>
              <w:t>Horno eléctrico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7C5A54" w14:textId="77777777" w:rsidR="00021125" w:rsidRDefault="00021125" w:rsidP="00021125">
            <w:pPr>
              <w:jc w:val="center"/>
            </w:pPr>
            <w:r>
              <w:t>6700</w:t>
            </w:r>
          </w:p>
        </w:tc>
        <w:tc>
          <w:tcPr>
            <w:tcW w:w="4102" w:type="dxa"/>
            <w:vAlign w:val="bottom"/>
          </w:tcPr>
          <w:p w14:paraId="6D6F076E" w14:textId="459871BB" w:rsidR="00021125" w:rsidRDefault="00021125" w:rsidP="00021125">
            <w:r>
              <w:t>2</w:t>
            </w:r>
          </w:p>
        </w:tc>
        <w:tc>
          <w:tcPr>
            <w:tcW w:w="4102" w:type="dxa"/>
            <w:tcMar>
              <w:left w:w="30" w:type="dxa"/>
              <w:right w:w="30" w:type="dxa"/>
            </w:tcMar>
            <w:vAlign w:val="bottom"/>
          </w:tcPr>
          <w:p w14:paraId="31A20835" w14:textId="2EF0F836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1CC5D0E9" w14:textId="77777777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6BEC30B4" w14:textId="77777777" w:rsidR="00021125" w:rsidRDefault="00021125" w:rsidP="00021125">
            <w:pPr>
              <w:jc w:val="center"/>
            </w:pPr>
          </w:p>
        </w:tc>
      </w:tr>
      <w:tr w:rsidR="00021125" w14:paraId="528F5D3A" w14:textId="5F155878" w:rsidTr="00EB0D46">
        <w:trPr>
          <w:trHeight w:val="256"/>
        </w:trPr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465597C" w14:textId="77777777" w:rsidR="00021125" w:rsidRDefault="00021125" w:rsidP="00021125">
            <w:pPr>
              <w:jc w:val="center"/>
            </w:pPr>
            <w:r>
              <w:t>RT5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F26A89E" w14:textId="77777777" w:rsidR="00021125" w:rsidRDefault="00021125" w:rsidP="00021125">
            <w:pPr>
              <w:jc w:val="center"/>
            </w:pPr>
            <w:r>
              <w:t>Colchón inflable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1F5C36" w14:textId="77777777" w:rsidR="00021125" w:rsidRDefault="00021125" w:rsidP="00021125">
            <w:pPr>
              <w:jc w:val="center"/>
            </w:pPr>
            <w:r>
              <w:t>3500</w:t>
            </w:r>
          </w:p>
        </w:tc>
        <w:tc>
          <w:tcPr>
            <w:tcW w:w="4102" w:type="dxa"/>
            <w:vAlign w:val="bottom"/>
          </w:tcPr>
          <w:p w14:paraId="71DC2FC3" w14:textId="044FE6A2" w:rsidR="00021125" w:rsidRDefault="00021125" w:rsidP="00021125">
            <w:r>
              <w:t>3</w:t>
            </w:r>
          </w:p>
        </w:tc>
        <w:tc>
          <w:tcPr>
            <w:tcW w:w="4102" w:type="dxa"/>
            <w:tcMar>
              <w:left w:w="30" w:type="dxa"/>
              <w:right w:w="30" w:type="dxa"/>
            </w:tcMar>
            <w:vAlign w:val="bottom"/>
          </w:tcPr>
          <w:p w14:paraId="232160E8" w14:textId="577D02AB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50EFEB8E" w14:textId="77777777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1F2C7902" w14:textId="77777777" w:rsidR="00021125" w:rsidRDefault="00021125" w:rsidP="00021125">
            <w:pPr>
              <w:jc w:val="center"/>
            </w:pPr>
          </w:p>
        </w:tc>
      </w:tr>
      <w:tr w:rsidR="00021125" w14:paraId="1D87BFC7" w14:textId="082B1414" w:rsidTr="00021125">
        <w:trPr>
          <w:trHeight w:val="256"/>
        </w:trPr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0F855B5" w14:textId="77777777" w:rsidR="00021125" w:rsidRDefault="00021125" w:rsidP="00021125">
            <w:pPr>
              <w:jc w:val="center"/>
            </w:pPr>
            <w:r>
              <w:t>RE33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1FCE037" w14:textId="77777777" w:rsidR="00021125" w:rsidRDefault="00021125" w:rsidP="00021125">
            <w:pPr>
              <w:jc w:val="center"/>
            </w:pPr>
            <w:r>
              <w:t>Carpa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26131" w14:textId="77777777" w:rsidR="00021125" w:rsidRDefault="00021125" w:rsidP="00021125">
            <w:pPr>
              <w:jc w:val="center"/>
            </w:pPr>
            <w:r>
              <w:t>12000</w:t>
            </w:r>
          </w:p>
        </w:tc>
        <w:tc>
          <w:tcPr>
            <w:tcW w:w="4102" w:type="dxa"/>
          </w:tcPr>
          <w:p w14:paraId="4138CD4C" w14:textId="3D77DAD7" w:rsidR="00021125" w:rsidRDefault="00021125" w:rsidP="00021125">
            <w:r>
              <w:t>3</w:t>
            </w:r>
          </w:p>
        </w:tc>
        <w:tc>
          <w:tcPr>
            <w:tcW w:w="4102" w:type="dxa"/>
            <w:tcMar>
              <w:left w:w="30" w:type="dxa"/>
              <w:right w:w="30" w:type="dxa"/>
            </w:tcMar>
            <w:vAlign w:val="bottom"/>
          </w:tcPr>
          <w:p w14:paraId="20C76C05" w14:textId="27213D48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77ADE847" w14:textId="77777777" w:rsidR="00021125" w:rsidRDefault="00021125" w:rsidP="00021125">
            <w:pPr>
              <w:jc w:val="center"/>
            </w:pPr>
          </w:p>
        </w:tc>
        <w:tc>
          <w:tcPr>
            <w:tcW w:w="4102" w:type="dxa"/>
          </w:tcPr>
          <w:p w14:paraId="65B4E1A7" w14:textId="77777777" w:rsidR="00021125" w:rsidRDefault="00021125" w:rsidP="00021125">
            <w:pPr>
              <w:jc w:val="center"/>
            </w:pPr>
          </w:p>
        </w:tc>
      </w:tr>
    </w:tbl>
    <w:p w14:paraId="7427476F" w14:textId="77777777" w:rsidR="00021125" w:rsidRPr="00021125" w:rsidRDefault="00021125" w:rsidP="00021125">
      <w:pPr>
        <w:rPr>
          <w:color w:val="000000" w:themeColor="text1"/>
        </w:rPr>
      </w:pPr>
    </w:p>
    <w:p w14:paraId="2C05E412" w14:textId="77777777" w:rsidR="00021125" w:rsidRDefault="00021125"/>
    <w:p w14:paraId="43410923" w14:textId="77777777" w:rsidR="00021125" w:rsidRDefault="00021125"/>
    <w:p w14:paraId="27DA6F31" w14:textId="77777777" w:rsidR="00021125" w:rsidRDefault="00021125"/>
    <w:p w14:paraId="4EA8AB19" w14:textId="77777777" w:rsidR="00021125" w:rsidRDefault="00021125"/>
    <w:p w14:paraId="6CD8029C" w14:textId="77777777" w:rsidR="004E1769" w:rsidRDefault="00000000"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14:paraId="35E91089" w14:textId="77777777" w:rsidR="004E1769" w:rsidRDefault="00000000">
      <w:r>
        <w:rPr>
          <w:rFonts w:ascii="Arial" w:hAnsi="Arial"/>
          <w:sz w:val="20"/>
        </w:rPr>
        <w:t>Cada Paciente solo asiste a un médico de cabecera</w:t>
      </w:r>
    </w:p>
    <w:p w14:paraId="492C26F8" w14:textId="77777777" w:rsidR="004E1769" w:rsidRDefault="004E1769"/>
    <w:p w14:paraId="3DDFD1B5" w14:textId="77777777" w:rsidR="004E1769" w:rsidRDefault="004E1769"/>
    <w:tbl>
      <w:tblPr>
        <w:tblW w:w="10059" w:type="dxa"/>
        <w:tblInd w:w="-114" w:type="dxa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1776"/>
        <w:gridCol w:w="1184"/>
        <w:gridCol w:w="1876"/>
        <w:gridCol w:w="91"/>
        <w:gridCol w:w="490"/>
        <w:gridCol w:w="1236"/>
        <w:gridCol w:w="1563"/>
        <w:gridCol w:w="1843"/>
      </w:tblGrid>
      <w:tr w:rsidR="004E1769" w14:paraId="09FC0A8D" w14:textId="77777777" w:rsidTr="00021125">
        <w:trPr>
          <w:trHeight w:val="256"/>
        </w:trPr>
        <w:tc>
          <w:tcPr>
            <w:tcW w:w="48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CEFE2" w14:textId="77777777" w:rsidR="004E1769" w:rsidRDefault="00000000">
            <w:pPr>
              <w:jc w:val="center"/>
            </w:pPr>
            <w:r>
              <w:t>MEDICOS</w:t>
            </w:r>
          </w:p>
        </w:tc>
        <w:tc>
          <w:tcPr>
            <w:tcW w:w="91" w:type="dxa"/>
            <w:vAlign w:val="bottom"/>
          </w:tcPr>
          <w:p w14:paraId="2A0B96DB" w14:textId="77777777" w:rsidR="004E1769" w:rsidRDefault="004E1769"/>
        </w:tc>
        <w:tc>
          <w:tcPr>
            <w:tcW w:w="490" w:type="dxa"/>
            <w:vAlign w:val="bottom"/>
          </w:tcPr>
          <w:p w14:paraId="19A71CAA" w14:textId="77777777" w:rsidR="004E1769" w:rsidRDefault="004E1769"/>
        </w:tc>
        <w:tc>
          <w:tcPr>
            <w:tcW w:w="46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0355B6" w14:textId="77777777" w:rsidR="004E1769" w:rsidRDefault="00000000">
            <w:pPr>
              <w:jc w:val="center"/>
            </w:pPr>
            <w:r>
              <w:t>PACIENTES</w:t>
            </w:r>
          </w:p>
        </w:tc>
      </w:tr>
      <w:tr w:rsidR="004E1769" w14:paraId="6BE98128" w14:textId="77777777" w:rsidTr="00021125">
        <w:trPr>
          <w:trHeight w:val="256"/>
        </w:trPr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52D7820" w14:textId="77777777" w:rsidR="004E1769" w:rsidRDefault="00000000">
            <w:pPr>
              <w:jc w:val="center"/>
            </w:pPr>
            <w:r>
              <w:rPr>
                <w:u w:val="single"/>
              </w:rPr>
              <w:t>MATRICULA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C66203E" w14:textId="77777777" w:rsidR="004E1769" w:rsidRDefault="00000000">
            <w:pPr>
              <w:jc w:val="center"/>
            </w:pPr>
            <w:r>
              <w:t>NOMBRE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EFC257" w14:textId="77777777" w:rsidR="004E1769" w:rsidRDefault="00000000">
            <w:pPr>
              <w:jc w:val="center"/>
            </w:pPr>
            <w:r>
              <w:t>ESPECIALIDAD</w:t>
            </w:r>
          </w:p>
        </w:tc>
        <w:tc>
          <w:tcPr>
            <w:tcW w:w="91" w:type="dxa"/>
            <w:vAlign w:val="bottom"/>
          </w:tcPr>
          <w:p w14:paraId="0CFF58F4" w14:textId="77777777" w:rsidR="004E1769" w:rsidRDefault="004E1769">
            <w:pPr>
              <w:jc w:val="center"/>
            </w:pPr>
          </w:p>
        </w:tc>
        <w:tc>
          <w:tcPr>
            <w:tcW w:w="490" w:type="dxa"/>
            <w:vAlign w:val="bottom"/>
          </w:tcPr>
          <w:p w14:paraId="3B0437D9" w14:textId="77777777" w:rsidR="004E1769" w:rsidRDefault="004E1769">
            <w:pPr>
              <w:jc w:val="center"/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BDF43F2" w14:textId="77777777" w:rsidR="004E1769" w:rsidRDefault="00000000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F3E52A9" w14:textId="77777777" w:rsidR="004E1769" w:rsidRDefault="00000000">
            <w:pPr>
              <w:jc w:val="center"/>
            </w:pPr>
            <w:r>
              <w:t>NOMBRE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F5FCA2" w14:textId="77777777" w:rsidR="004E1769" w:rsidRDefault="00000000">
            <w:pPr>
              <w:jc w:val="center"/>
            </w:pPr>
            <w:r>
              <w:t>TELEFONO</w:t>
            </w:r>
          </w:p>
        </w:tc>
      </w:tr>
      <w:tr w:rsidR="004E1769" w14:paraId="5B691BF7" w14:textId="77777777" w:rsidTr="00021125">
        <w:trPr>
          <w:trHeight w:val="256"/>
        </w:trPr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80CBF1C" w14:textId="77777777" w:rsidR="004E1769" w:rsidRDefault="00000000">
            <w:pPr>
              <w:jc w:val="center"/>
            </w:pPr>
            <w:r>
              <w:t>R3435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C0C7E73" w14:textId="77777777" w:rsidR="004E1769" w:rsidRDefault="00000000">
            <w:pPr>
              <w:jc w:val="center"/>
            </w:pPr>
            <w:r>
              <w:t>Juan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5BBD33" w14:textId="77777777" w:rsidR="004E1769" w:rsidRDefault="00000000">
            <w:pPr>
              <w:jc w:val="center"/>
            </w:pPr>
            <w:r>
              <w:t>Clínico</w:t>
            </w:r>
          </w:p>
        </w:tc>
        <w:tc>
          <w:tcPr>
            <w:tcW w:w="91" w:type="dxa"/>
            <w:vAlign w:val="bottom"/>
          </w:tcPr>
          <w:p w14:paraId="28760294" w14:textId="77777777" w:rsidR="004E1769" w:rsidRDefault="004E1769">
            <w:pPr>
              <w:jc w:val="center"/>
            </w:pPr>
          </w:p>
        </w:tc>
        <w:tc>
          <w:tcPr>
            <w:tcW w:w="490" w:type="dxa"/>
            <w:vAlign w:val="bottom"/>
          </w:tcPr>
          <w:p w14:paraId="524DB252" w14:textId="77777777" w:rsidR="004E1769" w:rsidRDefault="004E1769">
            <w:pPr>
              <w:jc w:val="center"/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9BEC35E" w14:textId="77777777" w:rsidR="004E1769" w:rsidRDefault="00000000">
            <w:pPr>
              <w:jc w:val="center"/>
            </w:pPr>
            <w:r>
              <w:t>2323232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6599CE0" w14:textId="77777777" w:rsidR="004E1769" w:rsidRDefault="00000000">
            <w:pPr>
              <w:jc w:val="center"/>
            </w:pPr>
            <w:r>
              <w:t xml:space="preserve">Pablo </w:t>
            </w:r>
            <w:proofErr w:type="spellStart"/>
            <w:r>
              <w:t>Lopez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E43243" w14:textId="77777777" w:rsidR="004E1769" w:rsidRDefault="00000000">
            <w:pPr>
              <w:jc w:val="center"/>
            </w:pPr>
            <w:r>
              <w:t>123</w:t>
            </w:r>
          </w:p>
        </w:tc>
      </w:tr>
      <w:tr w:rsidR="004E1769" w14:paraId="682C72C7" w14:textId="77777777" w:rsidTr="00021125">
        <w:trPr>
          <w:trHeight w:val="256"/>
        </w:trPr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A62B496" w14:textId="77777777" w:rsidR="004E1769" w:rsidRDefault="00000000">
            <w:pPr>
              <w:jc w:val="center"/>
            </w:pPr>
            <w:r>
              <w:t>R5455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7B6C0DF" w14:textId="77777777" w:rsidR="004E1769" w:rsidRDefault="00000000">
            <w:pPr>
              <w:jc w:val="center"/>
            </w:pPr>
            <w:r>
              <w:t>Ana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1217CE" w14:textId="77777777" w:rsidR="004E1769" w:rsidRDefault="00000000">
            <w:pPr>
              <w:jc w:val="center"/>
            </w:pPr>
            <w:r>
              <w:t>Oftalmóloga</w:t>
            </w:r>
          </w:p>
        </w:tc>
        <w:tc>
          <w:tcPr>
            <w:tcW w:w="91" w:type="dxa"/>
            <w:vAlign w:val="bottom"/>
          </w:tcPr>
          <w:p w14:paraId="76283025" w14:textId="77777777" w:rsidR="004E1769" w:rsidRDefault="004E1769">
            <w:pPr>
              <w:jc w:val="center"/>
            </w:pPr>
          </w:p>
        </w:tc>
        <w:tc>
          <w:tcPr>
            <w:tcW w:w="490" w:type="dxa"/>
            <w:vAlign w:val="bottom"/>
          </w:tcPr>
          <w:p w14:paraId="7ECBF45F" w14:textId="77777777" w:rsidR="004E1769" w:rsidRDefault="004E1769">
            <w:pPr>
              <w:jc w:val="center"/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16AE74E" w14:textId="77777777" w:rsidR="004E1769" w:rsidRDefault="00000000">
            <w:pPr>
              <w:jc w:val="center"/>
            </w:pPr>
            <w:r>
              <w:t>43434343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D3892D9" w14:textId="77777777" w:rsidR="004E1769" w:rsidRDefault="00000000">
            <w:pPr>
              <w:jc w:val="center"/>
            </w:pPr>
            <w:r>
              <w:t>Juan Casas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665DE1" w14:textId="77777777" w:rsidR="004E1769" w:rsidRDefault="00000000">
            <w:pPr>
              <w:jc w:val="center"/>
            </w:pPr>
            <w:r>
              <w:t>323</w:t>
            </w:r>
          </w:p>
        </w:tc>
      </w:tr>
      <w:tr w:rsidR="004E1769" w14:paraId="4EA3E4E4" w14:textId="77777777" w:rsidTr="00021125">
        <w:trPr>
          <w:trHeight w:val="256"/>
        </w:trPr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C3C27D2" w14:textId="77777777" w:rsidR="004E1769" w:rsidRDefault="00000000">
            <w:pPr>
              <w:jc w:val="center"/>
            </w:pPr>
            <w:r>
              <w:t>R2222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AD04980" w14:textId="77777777" w:rsidR="004E1769" w:rsidRDefault="00000000">
            <w:pPr>
              <w:jc w:val="center"/>
            </w:pPr>
            <w:r>
              <w:t>Pedro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A0A5C5" w14:textId="77777777" w:rsidR="004E1769" w:rsidRDefault="00000000">
            <w:pPr>
              <w:jc w:val="center"/>
            </w:pPr>
            <w:r>
              <w:t>Cardiólogo</w:t>
            </w:r>
          </w:p>
        </w:tc>
        <w:tc>
          <w:tcPr>
            <w:tcW w:w="91" w:type="dxa"/>
            <w:vAlign w:val="bottom"/>
          </w:tcPr>
          <w:p w14:paraId="65042A31" w14:textId="77777777" w:rsidR="004E1769" w:rsidRDefault="004E1769">
            <w:pPr>
              <w:jc w:val="center"/>
            </w:pPr>
          </w:p>
        </w:tc>
        <w:tc>
          <w:tcPr>
            <w:tcW w:w="490" w:type="dxa"/>
            <w:vAlign w:val="bottom"/>
          </w:tcPr>
          <w:p w14:paraId="6BD37968" w14:textId="77777777" w:rsidR="004E1769" w:rsidRDefault="004E1769">
            <w:pPr>
              <w:jc w:val="center"/>
            </w:pP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AE5824B" w14:textId="77777777" w:rsidR="004E1769" w:rsidRDefault="00000000">
            <w:pPr>
              <w:jc w:val="center"/>
            </w:pPr>
            <w:r>
              <w:t>75356754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1C4464C" w14:textId="77777777" w:rsidR="004E1769" w:rsidRDefault="00000000">
            <w:pPr>
              <w:jc w:val="center"/>
            </w:pPr>
            <w:r>
              <w:t xml:space="preserve">Sol </w:t>
            </w:r>
            <w:proofErr w:type="spellStart"/>
            <w:r>
              <w:t>Gomez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C99D4A" w14:textId="77777777" w:rsidR="004E1769" w:rsidRDefault="00000000">
            <w:pPr>
              <w:jc w:val="center"/>
            </w:pPr>
            <w:r>
              <w:t>777</w:t>
            </w:r>
          </w:p>
        </w:tc>
      </w:tr>
    </w:tbl>
    <w:p w14:paraId="0090E3D6" w14:textId="77777777" w:rsidR="004E1769" w:rsidRDefault="004E1769"/>
    <w:p w14:paraId="4AAC236B" w14:textId="4238A286" w:rsidR="00021125" w:rsidRDefault="00021125">
      <w:pPr>
        <w:rPr>
          <w:color w:val="FF0000"/>
        </w:rPr>
      </w:pPr>
      <w:r>
        <w:rPr>
          <w:color w:val="FF0000"/>
        </w:rPr>
        <w:t>RESPUESTA:</w:t>
      </w:r>
    </w:p>
    <w:p w14:paraId="04D88F5D" w14:textId="5F239002" w:rsidR="00021125" w:rsidRDefault="00642D2C" w:rsidP="00021125">
      <w:pPr>
        <w:pStyle w:val="Prrafodelista"/>
        <w:numPr>
          <w:ilvl w:val="0"/>
          <w:numId w:val="2"/>
        </w:numPr>
      </w:pPr>
      <w:r>
        <w:t xml:space="preserve">Médicos: </w:t>
      </w:r>
      <w:r w:rsidR="00021125">
        <w:t>Matricula</w:t>
      </w:r>
      <w:r>
        <w:t xml:space="preserve"> / Pacientes: DNI</w:t>
      </w:r>
    </w:p>
    <w:p w14:paraId="3ECA1408" w14:textId="7258871F" w:rsidR="00021125" w:rsidRDefault="00642D2C" w:rsidP="00021125">
      <w:pPr>
        <w:pStyle w:val="Prrafodelista"/>
        <w:numPr>
          <w:ilvl w:val="0"/>
          <w:numId w:val="2"/>
        </w:numPr>
      </w:pPr>
      <w:r>
        <w:t xml:space="preserve">Pacientes: </w:t>
      </w:r>
      <w:r w:rsidR="00021125">
        <w:t>DNI</w:t>
      </w:r>
    </w:p>
    <w:p w14:paraId="57D5DFD0" w14:textId="77D7669D" w:rsidR="00021125" w:rsidRDefault="00021125" w:rsidP="00021125">
      <w:pPr>
        <w:pStyle w:val="Prrafodelista"/>
        <w:numPr>
          <w:ilvl w:val="0"/>
          <w:numId w:val="2"/>
        </w:numPr>
      </w:pPr>
      <w:r>
        <w:t>1-N</w:t>
      </w:r>
      <w:r w:rsidR="00642D2C">
        <w:t xml:space="preserve"> </w:t>
      </w:r>
    </w:p>
    <w:p w14:paraId="55645AAD" w14:textId="77777777" w:rsidR="00021125" w:rsidRDefault="00021125" w:rsidP="00021125"/>
    <w:p w14:paraId="481EEC17" w14:textId="77777777" w:rsidR="00021125" w:rsidRDefault="00021125" w:rsidP="00021125"/>
    <w:p w14:paraId="62164B7E" w14:textId="77777777" w:rsidR="00021125" w:rsidRDefault="00021125" w:rsidP="00021125"/>
    <w:p w14:paraId="1B1ED5C2" w14:textId="220D9B33" w:rsidR="00021125" w:rsidRDefault="00021125" w:rsidP="00021125">
      <w:pPr>
        <w:pStyle w:val="Prrafodelista"/>
        <w:numPr>
          <w:ilvl w:val="0"/>
          <w:numId w:val="2"/>
        </w:numPr>
      </w:pPr>
    </w:p>
    <w:tbl>
      <w:tblPr>
        <w:tblW w:w="7372" w:type="dxa"/>
        <w:tblInd w:w="-114" w:type="dxa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2307"/>
        <w:gridCol w:w="1615"/>
        <w:gridCol w:w="1805"/>
        <w:gridCol w:w="1645"/>
      </w:tblGrid>
      <w:tr w:rsidR="00021125" w14:paraId="5F9B5656" w14:textId="20B64303" w:rsidTr="00021125">
        <w:trPr>
          <w:trHeight w:val="256"/>
        </w:trPr>
        <w:tc>
          <w:tcPr>
            <w:tcW w:w="57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67790B" w14:textId="77777777" w:rsidR="00021125" w:rsidRDefault="00021125" w:rsidP="00EC072F">
            <w:pPr>
              <w:jc w:val="center"/>
            </w:pPr>
            <w:r>
              <w:t>MEDICOS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57F84" w14:textId="70388D9B" w:rsidR="00021125" w:rsidRDefault="00021125" w:rsidP="00EC072F">
            <w:pPr>
              <w:jc w:val="center"/>
            </w:pPr>
          </w:p>
        </w:tc>
      </w:tr>
      <w:tr w:rsidR="00021125" w14:paraId="464A643A" w14:textId="1E69B1FD" w:rsidTr="00021125">
        <w:trPr>
          <w:trHeight w:val="256"/>
        </w:trPr>
        <w:tc>
          <w:tcPr>
            <w:tcW w:w="23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54C1C0C" w14:textId="77777777" w:rsidR="00021125" w:rsidRDefault="00021125" w:rsidP="00EC072F">
            <w:pPr>
              <w:jc w:val="center"/>
            </w:pPr>
            <w:r>
              <w:rPr>
                <w:u w:val="single"/>
              </w:rPr>
              <w:t>MATRICULA</w:t>
            </w:r>
          </w:p>
        </w:tc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3DCED66" w14:textId="77777777" w:rsidR="00021125" w:rsidRDefault="00021125" w:rsidP="00EC072F">
            <w:pPr>
              <w:jc w:val="center"/>
            </w:pPr>
            <w:r>
              <w:t>NOMBRE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8C3141" w14:textId="77777777" w:rsidR="00021125" w:rsidRDefault="00021125" w:rsidP="00EC072F">
            <w:pPr>
              <w:jc w:val="center"/>
            </w:pPr>
            <w:r>
              <w:t>ESPECIALIDAD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DF1E1" w14:textId="2A6E0B25" w:rsidR="00021125" w:rsidRDefault="00021125" w:rsidP="00EC072F">
            <w:pPr>
              <w:jc w:val="center"/>
            </w:pPr>
            <w:r>
              <w:t>DNI</w:t>
            </w:r>
          </w:p>
        </w:tc>
      </w:tr>
      <w:tr w:rsidR="00021125" w14:paraId="0618774C" w14:textId="78951CB3" w:rsidTr="00021125">
        <w:trPr>
          <w:trHeight w:val="256"/>
        </w:trPr>
        <w:tc>
          <w:tcPr>
            <w:tcW w:w="23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F3E834" w14:textId="77777777" w:rsidR="00021125" w:rsidRDefault="00021125" w:rsidP="00EC072F">
            <w:pPr>
              <w:jc w:val="center"/>
            </w:pPr>
            <w:r>
              <w:t>R3435</w:t>
            </w:r>
          </w:p>
        </w:tc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E1FD247" w14:textId="77777777" w:rsidR="00021125" w:rsidRDefault="00021125" w:rsidP="00EC072F">
            <w:pPr>
              <w:jc w:val="center"/>
            </w:pPr>
            <w:r>
              <w:t>Juan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D2E143" w14:textId="77777777" w:rsidR="00021125" w:rsidRDefault="00021125" w:rsidP="00EC072F">
            <w:pPr>
              <w:jc w:val="center"/>
            </w:pPr>
            <w:r>
              <w:t>Clínico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B08AD" w14:textId="1CD348D3" w:rsidR="00021125" w:rsidRDefault="00021125" w:rsidP="00EC072F">
            <w:pPr>
              <w:jc w:val="center"/>
            </w:pPr>
            <w:r>
              <w:t>2323232</w:t>
            </w:r>
          </w:p>
        </w:tc>
      </w:tr>
      <w:tr w:rsidR="00021125" w14:paraId="16D8DFBA" w14:textId="0A087BE4" w:rsidTr="00021125">
        <w:trPr>
          <w:trHeight w:val="256"/>
        </w:trPr>
        <w:tc>
          <w:tcPr>
            <w:tcW w:w="23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3A55BAC" w14:textId="77777777" w:rsidR="00021125" w:rsidRDefault="00021125" w:rsidP="00EC072F">
            <w:pPr>
              <w:jc w:val="center"/>
            </w:pPr>
            <w:r>
              <w:t>R5455</w:t>
            </w:r>
          </w:p>
        </w:tc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9BAD71D" w14:textId="77777777" w:rsidR="00021125" w:rsidRDefault="00021125" w:rsidP="00EC072F">
            <w:pPr>
              <w:jc w:val="center"/>
            </w:pPr>
            <w:r>
              <w:t>Ana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DB304C" w14:textId="77777777" w:rsidR="00021125" w:rsidRDefault="00021125" w:rsidP="00EC072F">
            <w:pPr>
              <w:jc w:val="center"/>
            </w:pPr>
            <w:r>
              <w:t>Oftalmóloga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57F4C" w14:textId="36E86E54" w:rsidR="00021125" w:rsidRDefault="00021125" w:rsidP="00EC072F">
            <w:pPr>
              <w:jc w:val="center"/>
            </w:pPr>
            <w:r>
              <w:t>43434343</w:t>
            </w:r>
          </w:p>
        </w:tc>
      </w:tr>
      <w:tr w:rsidR="00021125" w14:paraId="0B104FAA" w14:textId="56713331" w:rsidTr="00021125">
        <w:trPr>
          <w:trHeight w:val="256"/>
        </w:trPr>
        <w:tc>
          <w:tcPr>
            <w:tcW w:w="23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90BAFD3" w14:textId="77777777" w:rsidR="00021125" w:rsidRDefault="00021125" w:rsidP="00EC072F">
            <w:pPr>
              <w:jc w:val="center"/>
            </w:pPr>
            <w:r>
              <w:t>R2222</w:t>
            </w:r>
          </w:p>
        </w:tc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064EF8A" w14:textId="77777777" w:rsidR="00021125" w:rsidRDefault="00021125" w:rsidP="00EC072F">
            <w:pPr>
              <w:jc w:val="center"/>
            </w:pPr>
            <w:r>
              <w:t>Pedro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4682AE" w14:textId="77777777" w:rsidR="00021125" w:rsidRDefault="00021125" w:rsidP="00EC072F">
            <w:pPr>
              <w:jc w:val="center"/>
            </w:pPr>
            <w:r>
              <w:t>Cardiólogo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5BB90" w14:textId="216FE0CC" w:rsidR="00021125" w:rsidRDefault="00021125" w:rsidP="00EC072F">
            <w:pPr>
              <w:jc w:val="center"/>
            </w:pPr>
            <w:r>
              <w:t>75356754</w:t>
            </w:r>
          </w:p>
        </w:tc>
      </w:tr>
    </w:tbl>
    <w:p w14:paraId="7928ABDE" w14:textId="77777777" w:rsidR="00021125" w:rsidRPr="00021125" w:rsidRDefault="00021125" w:rsidP="00021125"/>
    <w:p w14:paraId="51813686" w14:textId="77777777" w:rsidR="004E1769" w:rsidRDefault="004E1769"/>
    <w:p w14:paraId="65158BD8" w14:textId="77777777" w:rsidR="004E1769" w:rsidRDefault="00000000">
      <w:r>
        <w:rPr>
          <w:rFonts w:ascii="Arial" w:hAnsi="Arial"/>
          <w:sz w:val="20"/>
        </w:rPr>
        <w:t>3- Para el Instituto Tecnológico Beltrán se desea diseñar el modelo de Base de Datos según las siguientes consideraciones:</w:t>
      </w:r>
    </w:p>
    <w:p w14:paraId="06A2C89F" w14:textId="77777777" w:rsidR="004E1769" w:rsidRDefault="00000000">
      <w:r>
        <w:rPr>
          <w:rFonts w:ascii="Arial" w:hAnsi="Arial"/>
          <w:sz w:val="20"/>
        </w:rPr>
        <w:t>Cada alumno tiene un docente asignado</w:t>
      </w:r>
    </w:p>
    <w:p w14:paraId="2DF72580" w14:textId="77777777" w:rsidR="004E1769" w:rsidRDefault="004E1769"/>
    <w:p w14:paraId="7D6659A4" w14:textId="77777777" w:rsidR="004E1769" w:rsidRDefault="004E1769"/>
    <w:tbl>
      <w:tblPr>
        <w:tblW w:w="9577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9"/>
        <w:gridCol w:w="1234"/>
        <w:gridCol w:w="1217"/>
        <w:gridCol w:w="1031"/>
        <w:gridCol w:w="604"/>
        <w:gridCol w:w="1472"/>
        <w:gridCol w:w="1528"/>
        <w:gridCol w:w="1302"/>
      </w:tblGrid>
      <w:tr w:rsidR="004E1769" w14:paraId="28D1B125" w14:textId="77777777">
        <w:trPr>
          <w:trHeight w:val="256"/>
        </w:trPr>
        <w:tc>
          <w:tcPr>
            <w:tcW w:w="3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9E6FB" w14:textId="77777777" w:rsidR="004E1769" w:rsidRDefault="00000000">
            <w:pPr>
              <w:jc w:val="center"/>
            </w:pPr>
            <w:r>
              <w:t>ALUMNOS</w:t>
            </w:r>
          </w:p>
        </w:tc>
        <w:tc>
          <w:tcPr>
            <w:tcW w:w="1031" w:type="dxa"/>
            <w:vAlign w:val="bottom"/>
          </w:tcPr>
          <w:p w14:paraId="776F1581" w14:textId="77777777" w:rsidR="004E1769" w:rsidRDefault="004E1769"/>
        </w:tc>
        <w:tc>
          <w:tcPr>
            <w:tcW w:w="604" w:type="dxa"/>
            <w:vAlign w:val="bottom"/>
          </w:tcPr>
          <w:p w14:paraId="7B98EC66" w14:textId="77777777" w:rsidR="004E1769" w:rsidRDefault="004E1769"/>
        </w:tc>
        <w:tc>
          <w:tcPr>
            <w:tcW w:w="4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B1ECAE" w14:textId="77777777" w:rsidR="004E1769" w:rsidRDefault="00000000">
            <w:pPr>
              <w:jc w:val="center"/>
            </w:pPr>
            <w:r>
              <w:t>DOCENTES</w:t>
            </w:r>
          </w:p>
        </w:tc>
      </w:tr>
      <w:tr w:rsidR="004E1769" w14:paraId="327F7BC6" w14:textId="77777777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F859B6E" w14:textId="77777777" w:rsidR="004E1769" w:rsidRDefault="00000000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3A88D47" w14:textId="77777777" w:rsidR="004E1769" w:rsidRDefault="00000000">
            <w:pPr>
              <w:jc w:val="center"/>
            </w:pPr>
            <w:r>
              <w:t>NOMBRE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4086C1" w14:textId="77777777" w:rsidR="004E1769" w:rsidRDefault="00000000">
            <w:pPr>
              <w:jc w:val="center"/>
            </w:pPr>
            <w:r>
              <w:t>CARRERA</w:t>
            </w:r>
          </w:p>
        </w:tc>
        <w:tc>
          <w:tcPr>
            <w:tcW w:w="1031" w:type="dxa"/>
            <w:vAlign w:val="bottom"/>
          </w:tcPr>
          <w:p w14:paraId="7A7E6929" w14:textId="77777777" w:rsidR="004E1769" w:rsidRDefault="004E1769">
            <w:pPr>
              <w:jc w:val="center"/>
            </w:pPr>
          </w:p>
        </w:tc>
        <w:tc>
          <w:tcPr>
            <w:tcW w:w="604" w:type="dxa"/>
            <w:vAlign w:val="bottom"/>
          </w:tcPr>
          <w:p w14:paraId="5E953BEF" w14:textId="77777777" w:rsidR="004E1769" w:rsidRDefault="004E1769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E292B59" w14:textId="77777777" w:rsidR="004E1769" w:rsidRDefault="00000000">
            <w:pPr>
              <w:jc w:val="center"/>
            </w:pPr>
            <w:r>
              <w:rPr>
                <w:u w:val="single"/>
              </w:rPr>
              <w:t>LEGAJO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C70C1E9" w14:textId="77777777" w:rsidR="004E1769" w:rsidRDefault="00000000">
            <w:pPr>
              <w:jc w:val="center"/>
            </w:pPr>
            <w:r>
              <w:t>NOMBRE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CBD38B" w14:textId="77777777" w:rsidR="004E1769" w:rsidRDefault="00000000">
            <w:pPr>
              <w:jc w:val="center"/>
            </w:pPr>
            <w:r>
              <w:t>MATERIA</w:t>
            </w:r>
          </w:p>
        </w:tc>
      </w:tr>
      <w:tr w:rsidR="004E1769" w14:paraId="1D9CCF8E" w14:textId="77777777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FBC3391" w14:textId="77777777" w:rsidR="004E1769" w:rsidRDefault="00000000">
            <w:pPr>
              <w:jc w:val="center"/>
            </w:pPr>
            <w:r>
              <w:t>23232323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2133D4F" w14:textId="77777777" w:rsidR="004E1769" w:rsidRDefault="00000000">
            <w:pPr>
              <w:jc w:val="center"/>
            </w:pPr>
            <w:r>
              <w:t>Juan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23CE4D" w14:textId="77777777" w:rsidR="004E1769" w:rsidRDefault="00000000">
            <w:pPr>
              <w:jc w:val="center"/>
            </w:pPr>
            <w:r>
              <w:t>TSAS</w:t>
            </w:r>
          </w:p>
        </w:tc>
        <w:tc>
          <w:tcPr>
            <w:tcW w:w="1031" w:type="dxa"/>
            <w:vAlign w:val="bottom"/>
          </w:tcPr>
          <w:p w14:paraId="43AE2834" w14:textId="77777777" w:rsidR="004E1769" w:rsidRDefault="004E1769">
            <w:pPr>
              <w:jc w:val="center"/>
            </w:pPr>
          </w:p>
        </w:tc>
        <w:tc>
          <w:tcPr>
            <w:tcW w:w="604" w:type="dxa"/>
            <w:vAlign w:val="bottom"/>
          </w:tcPr>
          <w:p w14:paraId="0B4930A1" w14:textId="77777777" w:rsidR="004E1769" w:rsidRDefault="004E1769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1DB4CE2" w14:textId="77777777" w:rsidR="004E1769" w:rsidRDefault="00000000">
            <w:pPr>
              <w:jc w:val="center"/>
            </w:pPr>
            <w:r>
              <w:t>2211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5213D04" w14:textId="77777777" w:rsidR="004E1769" w:rsidRDefault="00000000">
            <w:pPr>
              <w:jc w:val="center"/>
            </w:pPr>
            <w:r>
              <w:t>Expósito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2E7DCD" w14:textId="77777777" w:rsidR="004E1769" w:rsidRDefault="00000000">
            <w:pPr>
              <w:jc w:val="center"/>
            </w:pPr>
            <w:r>
              <w:t xml:space="preserve">Derecho </w:t>
            </w:r>
            <w:proofErr w:type="spellStart"/>
            <w:r>
              <w:t>Lab</w:t>
            </w:r>
            <w:proofErr w:type="spellEnd"/>
          </w:p>
        </w:tc>
      </w:tr>
      <w:tr w:rsidR="004E1769" w14:paraId="2AA2EC78" w14:textId="77777777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3D34943" w14:textId="77777777" w:rsidR="004E1769" w:rsidRDefault="00000000">
            <w:pPr>
              <w:jc w:val="center"/>
            </w:pPr>
            <w:r>
              <w:t>342434324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BAE5E89" w14:textId="77777777" w:rsidR="004E1769" w:rsidRDefault="00000000">
            <w:pPr>
              <w:jc w:val="center"/>
            </w:pPr>
            <w:r>
              <w:t>Ana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6DADBF" w14:textId="77777777" w:rsidR="004E1769" w:rsidRDefault="00000000">
            <w:pPr>
              <w:jc w:val="center"/>
            </w:pPr>
            <w:r>
              <w:t>TECAC</w:t>
            </w:r>
          </w:p>
        </w:tc>
        <w:tc>
          <w:tcPr>
            <w:tcW w:w="1031" w:type="dxa"/>
            <w:vAlign w:val="bottom"/>
          </w:tcPr>
          <w:p w14:paraId="69AF5B84" w14:textId="77777777" w:rsidR="004E1769" w:rsidRDefault="004E1769">
            <w:pPr>
              <w:jc w:val="center"/>
            </w:pPr>
          </w:p>
        </w:tc>
        <w:tc>
          <w:tcPr>
            <w:tcW w:w="604" w:type="dxa"/>
            <w:vAlign w:val="bottom"/>
          </w:tcPr>
          <w:p w14:paraId="0756BCC9" w14:textId="77777777" w:rsidR="004E1769" w:rsidRDefault="004E1769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59518BA" w14:textId="77777777" w:rsidR="004E1769" w:rsidRDefault="00000000">
            <w:pPr>
              <w:jc w:val="center"/>
            </w:pPr>
            <w:r>
              <w:t>3322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3E269C4" w14:textId="77777777" w:rsidR="004E1769" w:rsidRDefault="00000000">
            <w:pPr>
              <w:jc w:val="center"/>
            </w:pPr>
            <w:r>
              <w:t>Inglés 1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006803" w14:textId="77777777" w:rsidR="004E1769" w:rsidRDefault="00000000">
            <w:pPr>
              <w:jc w:val="center"/>
            </w:pPr>
            <w:r>
              <w:t>Perdomo</w:t>
            </w:r>
          </w:p>
        </w:tc>
      </w:tr>
      <w:tr w:rsidR="004E1769" w14:paraId="3A87ED05" w14:textId="77777777">
        <w:trPr>
          <w:trHeight w:val="256"/>
        </w:trPr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75685F8" w14:textId="77777777" w:rsidR="004E1769" w:rsidRDefault="00000000">
            <w:pPr>
              <w:jc w:val="center"/>
            </w:pPr>
            <w:r>
              <w:t>76757567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D5E6291" w14:textId="77777777" w:rsidR="004E1769" w:rsidRDefault="00000000">
            <w:pPr>
              <w:jc w:val="center"/>
            </w:pPr>
            <w:r>
              <w:t>Sol</w:t>
            </w:r>
          </w:p>
        </w:tc>
        <w:tc>
          <w:tcPr>
            <w:tcW w:w="12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F84EF6" w14:textId="77777777" w:rsidR="004E1769" w:rsidRDefault="00000000">
            <w:pPr>
              <w:jc w:val="center"/>
            </w:pPr>
            <w:r>
              <w:t>TEHST</w:t>
            </w:r>
          </w:p>
        </w:tc>
        <w:tc>
          <w:tcPr>
            <w:tcW w:w="1031" w:type="dxa"/>
            <w:vAlign w:val="bottom"/>
          </w:tcPr>
          <w:p w14:paraId="38F9F7A1" w14:textId="77777777" w:rsidR="004E1769" w:rsidRDefault="004E1769">
            <w:pPr>
              <w:jc w:val="center"/>
            </w:pPr>
          </w:p>
        </w:tc>
        <w:tc>
          <w:tcPr>
            <w:tcW w:w="604" w:type="dxa"/>
            <w:vAlign w:val="bottom"/>
          </w:tcPr>
          <w:p w14:paraId="689DA12B" w14:textId="77777777" w:rsidR="004E1769" w:rsidRDefault="004E1769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23CEBFB" w14:textId="77777777" w:rsidR="004E1769" w:rsidRDefault="00000000">
            <w:pPr>
              <w:jc w:val="center"/>
            </w:pPr>
            <w:r>
              <w:t>6655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635AB3C" w14:textId="77777777" w:rsidR="004E1769" w:rsidRDefault="00000000">
            <w:pPr>
              <w:jc w:val="center"/>
            </w:pPr>
            <w:r>
              <w:t>Comp. 2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F71FB4" w14:textId="77777777" w:rsidR="004E1769" w:rsidRDefault="00000000">
            <w:pPr>
              <w:jc w:val="center"/>
            </w:pPr>
            <w:proofErr w:type="spellStart"/>
            <w:r>
              <w:t>Scudero</w:t>
            </w:r>
            <w:proofErr w:type="spellEnd"/>
          </w:p>
        </w:tc>
      </w:tr>
    </w:tbl>
    <w:p w14:paraId="0B9CAE3D" w14:textId="77777777" w:rsidR="004E1769" w:rsidRDefault="004E1769"/>
    <w:p w14:paraId="14D51056" w14:textId="315E03A8" w:rsidR="004E1769" w:rsidRDefault="00021125">
      <w:pPr>
        <w:rPr>
          <w:color w:val="FF0000"/>
        </w:rPr>
      </w:pPr>
      <w:r>
        <w:rPr>
          <w:color w:val="FF0000"/>
        </w:rPr>
        <w:t>RESPUESTA:</w:t>
      </w:r>
    </w:p>
    <w:p w14:paraId="77945144" w14:textId="018A164A" w:rsidR="00021125" w:rsidRDefault="00021125" w:rsidP="00021125">
      <w:pPr>
        <w:pStyle w:val="Prrafodelista"/>
        <w:numPr>
          <w:ilvl w:val="0"/>
          <w:numId w:val="3"/>
        </w:numPr>
      </w:pPr>
      <w:r>
        <w:t>DNI</w:t>
      </w:r>
    </w:p>
    <w:p w14:paraId="0C8101CE" w14:textId="1C5E4A43" w:rsidR="00021125" w:rsidRDefault="00021125" w:rsidP="00021125">
      <w:pPr>
        <w:pStyle w:val="Prrafodelista"/>
        <w:numPr>
          <w:ilvl w:val="0"/>
          <w:numId w:val="3"/>
        </w:numPr>
      </w:pPr>
      <w:r>
        <w:t>LEGAJO</w:t>
      </w:r>
    </w:p>
    <w:p w14:paraId="259C8AF7" w14:textId="44D74DF4" w:rsidR="00021125" w:rsidRDefault="00021125" w:rsidP="00021125">
      <w:pPr>
        <w:pStyle w:val="Prrafodelista"/>
        <w:numPr>
          <w:ilvl w:val="0"/>
          <w:numId w:val="3"/>
        </w:numPr>
      </w:pPr>
      <w:r>
        <w:t>1-N</w:t>
      </w:r>
    </w:p>
    <w:p w14:paraId="5395399A" w14:textId="77777777" w:rsidR="00021125" w:rsidRDefault="00021125" w:rsidP="00021125">
      <w:pPr>
        <w:pStyle w:val="Prrafodelista"/>
        <w:numPr>
          <w:ilvl w:val="0"/>
          <w:numId w:val="3"/>
        </w:numPr>
      </w:pPr>
    </w:p>
    <w:tbl>
      <w:tblPr>
        <w:tblW w:w="9666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3"/>
        <w:gridCol w:w="1848"/>
        <w:gridCol w:w="1190"/>
        <w:gridCol w:w="51"/>
        <w:gridCol w:w="2377"/>
        <w:gridCol w:w="82"/>
        <w:gridCol w:w="2295"/>
      </w:tblGrid>
      <w:tr w:rsidR="00021125" w:rsidRPr="00021125" w14:paraId="3B079544" w14:textId="7493BD32" w:rsidTr="00021125">
        <w:trPr>
          <w:trHeight w:val="256"/>
        </w:trPr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4A9B28" w14:textId="77777777" w:rsidR="00021125" w:rsidRDefault="00021125" w:rsidP="00EC072F">
            <w:pPr>
              <w:jc w:val="center"/>
            </w:pPr>
            <w:r>
              <w:t>ALUMNOS</w:t>
            </w:r>
          </w:p>
        </w:tc>
        <w:tc>
          <w:tcPr>
            <w:tcW w:w="2377" w:type="dxa"/>
            <w:vAlign w:val="bottom"/>
          </w:tcPr>
          <w:p w14:paraId="032EF206" w14:textId="77777777" w:rsidR="00021125" w:rsidRPr="00021125" w:rsidRDefault="00021125" w:rsidP="00EC072F"/>
        </w:tc>
        <w:tc>
          <w:tcPr>
            <w:tcW w:w="2377" w:type="dxa"/>
            <w:gridSpan w:val="2"/>
          </w:tcPr>
          <w:p w14:paraId="62CE0C64" w14:textId="77777777" w:rsidR="00021125" w:rsidRPr="00021125" w:rsidRDefault="00021125" w:rsidP="00EC072F"/>
        </w:tc>
      </w:tr>
      <w:tr w:rsidR="00021125" w:rsidRPr="00021125" w14:paraId="2BE98C69" w14:textId="15BE4175" w:rsidTr="00021125">
        <w:trPr>
          <w:trHeight w:val="256"/>
        </w:trPr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CF62E50" w14:textId="77777777" w:rsidR="00021125" w:rsidRDefault="00021125" w:rsidP="00EC072F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B5B7260" w14:textId="77777777" w:rsidR="00021125" w:rsidRDefault="00021125" w:rsidP="00EC072F">
            <w:pPr>
              <w:jc w:val="center"/>
            </w:pPr>
            <w:r>
              <w:t>NOMBRE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3FB95E" w14:textId="77777777" w:rsidR="00021125" w:rsidRDefault="00021125" w:rsidP="00EC072F">
            <w:pPr>
              <w:jc w:val="center"/>
            </w:pPr>
            <w:r>
              <w:t>CARRERA</w:t>
            </w:r>
          </w:p>
        </w:tc>
        <w:tc>
          <w:tcPr>
            <w:tcW w:w="2428" w:type="dxa"/>
            <w:gridSpan w:val="2"/>
            <w:vAlign w:val="bottom"/>
          </w:tcPr>
          <w:p w14:paraId="6DB74BF3" w14:textId="7B994887" w:rsidR="00021125" w:rsidRPr="00021125" w:rsidRDefault="00021125" w:rsidP="00EC072F">
            <w:pPr>
              <w:jc w:val="center"/>
            </w:pPr>
            <w:r>
              <w:t>LEGAJO</w:t>
            </w:r>
          </w:p>
        </w:tc>
        <w:tc>
          <w:tcPr>
            <w:tcW w:w="2377" w:type="dxa"/>
            <w:gridSpan w:val="2"/>
          </w:tcPr>
          <w:p w14:paraId="3EE1D2E9" w14:textId="77777777" w:rsidR="00021125" w:rsidRPr="00021125" w:rsidRDefault="00021125" w:rsidP="00EC072F">
            <w:pPr>
              <w:jc w:val="center"/>
            </w:pPr>
          </w:p>
        </w:tc>
      </w:tr>
      <w:tr w:rsidR="00021125" w:rsidRPr="00021125" w14:paraId="55619F8B" w14:textId="78651154" w:rsidTr="00021125">
        <w:trPr>
          <w:gridAfter w:val="1"/>
          <w:wAfter w:w="2295" w:type="dxa"/>
          <w:trHeight w:val="256"/>
        </w:trPr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9BC579C" w14:textId="77777777" w:rsidR="00021125" w:rsidRDefault="00021125" w:rsidP="00EC072F">
            <w:pPr>
              <w:jc w:val="center"/>
            </w:pPr>
            <w:r>
              <w:t>23232323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979CFBF" w14:textId="77777777" w:rsidR="00021125" w:rsidRDefault="00021125" w:rsidP="00EC072F">
            <w:pPr>
              <w:jc w:val="center"/>
            </w:pPr>
            <w:r>
              <w:t>Juan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37E39" w14:textId="77777777" w:rsidR="00021125" w:rsidRDefault="00021125" w:rsidP="00EC072F">
            <w:pPr>
              <w:jc w:val="center"/>
            </w:pPr>
            <w:r>
              <w:t>TSAS</w:t>
            </w:r>
          </w:p>
        </w:tc>
        <w:tc>
          <w:tcPr>
            <w:tcW w:w="2428" w:type="dxa"/>
            <w:gridSpan w:val="2"/>
            <w:vAlign w:val="bottom"/>
          </w:tcPr>
          <w:p w14:paraId="69AE0E25" w14:textId="417E3228" w:rsidR="00021125" w:rsidRPr="00021125" w:rsidRDefault="00021125" w:rsidP="00EC072F">
            <w:pPr>
              <w:jc w:val="center"/>
            </w:pPr>
            <w:r>
              <w:t>6655</w:t>
            </w:r>
          </w:p>
        </w:tc>
        <w:tc>
          <w:tcPr>
            <w:tcW w:w="82" w:type="dxa"/>
          </w:tcPr>
          <w:p w14:paraId="5856B7CE" w14:textId="77777777" w:rsidR="00021125" w:rsidRPr="00021125" w:rsidRDefault="00021125" w:rsidP="00EC072F">
            <w:pPr>
              <w:jc w:val="center"/>
            </w:pPr>
          </w:p>
        </w:tc>
      </w:tr>
      <w:tr w:rsidR="00021125" w:rsidRPr="00021125" w14:paraId="736A7560" w14:textId="11D63015" w:rsidTr="00021125">
        <w:trPr>
          <w:trHeight w:val="256"/>
        </w:trPr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D328C3D" w14:textId="77777777" w:rsidR="00021125" w:rsidRDefault="00021125" w:rsidP="00EC072F">
            <w:pPr>
              <w:jc w:val="center"/>
            </w:pPr>
            <w:r>
              <w:t>342434324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73AB37D" w14:textId="77777777" w:rsidR="00021125" w:rsidRDefault="00021125" w:rsidP="00EC072F">
            <w:pPr>
              <w:jc w:val="center"/>
            </w:pPr>
            <w:r>
              <w:t>Ana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048625" w14:textId="77777777" w:rsidR="00021125" w:rsidRDefault="00021125" w:rsidP="00EC072F">
            <w:pPr>
              <w:jc w:val="center"/>
            </w:pPr>
            <w:r>
              <w:t>TECAC</w:t>
            </w:r>
          </w:p>
        </w:tc>
        <w:tc>
          <w:tcPr>
            <w:tcW w:w="2428" w:type="dxa"/>
            <w:gridSpan w:val="2"/>
            <w:vAlign w:val="bottom"/>
          </w:tcPr>
          <w:p w14:paraId="629B1B12" w14:textId="50B46D7F" w:rsidR="00021125" w:rsidRPr="00021125" w:rsidRDefault="00021125" w:rsidP="00EC072F">
            <w:pPr>
              <w:jc w:val="center"/>
            </w:pPr>
            <w:r>
              <w:t>2211</w:t>
            </w:r>
          </w:p>
        </w:tc>
        <w:tc>
          <w:tcPr>
            <w:tcW w:w="2377" w:type="dxa"/>
            <w:gridSpan w:val="2"/>
          </w:tcPr>
          <w:p w14:paraId="60FF4BBA" w14:textId="77777777" w:rsidR="00021125" w:rsidRPr="00021125" w:rsidRDefault="00021125" w:rsidP="00EC072F">
            <w:pPr>
              <w:jc w:val="center"/>
            </w:pPr>
          </w:p>
        </w:tc>
      </w:tr>
      <w:tr w:rsidR="00021125" w:rsidRPr="00021125" w14:paraId="34C4CA8B" w14:textId="3D08FDF4" w:rsidTr="00021125">
        <w:trPr>
          <w:trHeight w:val="256"/>
        </w:trPr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625DD08" w14:textId="77777777" w:rsidR="00021125" w:rsidRDefault="00021125" w:rsidP="00EC072F">
            <w:pPr>
              <w:jc w:val="center"/>
            </w:pPr>
            <w:r>
              <w:t>76757567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59D712C" w14:textId="77777777" w:rsidR="00021125" w:rsidRDefault="00021125" w:rsidP="00EC072F">
            <w:pPr>
              <w:jc w:val="center"/>
            </w:pPr>
            <w:r>
              <w:t>Sol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0B62BB" w14:textId="77777777" w:rsidR="00021125" w:rsidRDefault="00021125" w:rsidP="00EC072F">
            <w:pPr>
              <w:jc w:val="center"/>
            </w:pPr>
            <w:r>
              <w:t>TEHST</w:t>
            </w:r>
          </w:p>
        </w:tc>
        <w:tc>
          <w:tcPr>
            <w:tcW w:w="2428" w:type="dxa"/>
            <w:gridSpan w:val="2"/>
            <w:vAlign w:val="bottom"/>
          </w:tcPr>
          <w:p w14:paraId="43D746D2" w14:textId="64BA753A" w:rsidR="00021125" w:rsidRPr="00021125" w:rsidRDefault="00021125" w:rsidP="00EC072F">
            <w:pPr>
              <w:jc w:val="center"/>
            </w:pPr>
            <w:r>
              <w:t>3322</w:t>
            </w:r>
          </w:p>
        </w:tc>
        <w:tc>
          <w:tcPr>
            <w:tcW w:w="2377" w:type="dxa"/>
            <w:gridSpan w:val="2"/>
          </w:tcPr>
          <w:p w14:paraId="1D035C40" w14:textId="77777777" w:rsidR="00021125" w:rsidRPr="00021125" w:rsidRDefault="00021125" w:rsidP="00EC072F">
            <w:pPr>
              <w:jc w:val="center"/>
            </w:pPr>
          </w:p>
        </w:tc>
      </w:tr>
    </w:tbl>
    <w:p w14:paraId="465CCFBA" w14:textId="77777777" w:rsidR="00021125" w:rsidRDefault="00021125" w:rsidP="00021125">
      <w:pPr>
        <w:pStyle w:val="Prrafodelista"/>
      </w:pPr>
    </w:p>
    <w:p w14:paraId="35308823" w14:textId="77777777" w:rsidR="00021125" w:rsidRDefault="00021125"/>
    <w:p w14:paraId="4CE0733B" w14:textId="77777777" w:rsidR="004E1769" w:rsidRDefault="00000000">
      <w:r>
        <w:rPr>
          <w:rFonts w:ascii="Arial" w:hAnsi="Arial"/>
          <w:sz w:val="20"/>
        </w:rPr>
        <w:t>4- Para una entidad Financiera se desea diseñar el modelo de Base de Datos para registrar la información de las cuentas en las sucursales.</w:t>
      </w:r>
    </w:p>
    <w:p w14:paraId="59B17CEB" w14:textId="77777777" w:rsidR="004E1769" w:rsidRDefault="00000000">
      <w:r>
        <w:rPr>
          <w:rFonts w:ascii="Arial" w:hAnsi="Arial"/>
          <w:sz w:val="20"/>
        </w:rPr>
        <w:t>Diseñar las tablas con sus campos, teniendo en cuenta que cada sucursal puede tener muchas cuentas, pero una cuenta solo puede estar radicada en una sucursal.</w:t>
      </w:r>
    </w:p>
    <w:p w14:paraId="09121F16" w14:textId="77777777" w:rsidR="004E1769" w:rsidRDefault="00000000"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p w14:paraId="173F4F0F" w14:textId="77777777" w:rsidR="004E1769" w:rsidRDefault="004E1769"/>
    <w:tbl>
      <w:tblPr>
        <w:tblStyle w:val="Tablaconcuadrcula"/>
        <w:tblpPr w:leftFromText="141" w:rightFromText="141" w:vertAnchor="text" w:horzAnchor="page" w:tblpX="6433" w:tblpY="128"/>
        <w:tblW w:w="0" w:type="auto"/>
        <w:tblLook w:val="04A0" w:firstRow="1" w:lastRow="0" w:firstColumn="1" w:lastColumn="0" w:noHBand="0" w:noVBand="1"/>
      </w:tblPr>
      <w:tblGrid>
        <w:gridCol w:w="1985"/>
        <w:gridCol w:w="1843"/>
      </w:tblGrid>
      <w:tr w:rsidR="00346FDF" w14:paraId="32F90AC7" w14:textId="77777777" w:rsidTr="00346FDF">
        <w:tc>
          <w:tcPr>
            <w:tcW w:w="3828" w:type="dxa"/>
            <w:gridSpan w:val="2"/>
          </w:tcPr>
          <w:p w14:paraId="5530249A" w14:textId="77777777" w:rsidR="00346FDF" w:rsidRDefault="00346FDF" w:rsidP="00346FDF">
            <w:pPr>
              <w:jc w:val="center"/>
            </w:pPr>
            <w:r>
              <w:t>CUENTA</w:t>
            </w:r>
          </w:p>
        </w:tc>
      </w:tr>
      <w:tr w:rsidR="00346FDF" w14:paraId="4EDFE4DB" w14:textId="77777777" w:rsidTr="00346FDF">
        <w:tc>
          <w:tcPr>
            <w:tcW w:w="1985" w:type="dxa"/>
          </w:tcPr>
          <w:p w14:paraId="171F3E2D" w14:textId="77777777" w:rsidR="00346FDF" w:rsidRDefault="00346FDF" w:rsidP="00346FDF">
            <w:pPr>
              <w:jc w:val="center"/>
            </w:pPr>
            <w:r>
              <w:t>LEGAJO</w:t>
            </w:r>
          </w:p>
        </w:tc>
        <w:tc>
          <w:tcPr>
            <w:tcW w:w="1843" w:type="dxa"/>
          </w:tcPr>
          <w:p w14:paraId="24A0FB92" w14:textId="77777777" w:rsidR="00346FDF" w:rsidRDefault="00346FDF" w:rsidP="00346FDF">
            <w:pPr>
              <w:jc w:val="center"/>
            </w:pPr>
            <w:r>
              <w:t>TIPO_CUENTA</w:t>
            </w:r>
          </w:p>
        </w:tc>
      </w:tr>
      <w:tr w:rsidR="00346FDF" w14:paraId="42BE978F" w14:textId="77777777" w:rsidTr="00346FDF">
        <w:tc>
          <w:tcPr>
            <w:tcW w:w="1985" w:type="dxa"/>
          </w:tcPr>
          <w:p w14:paraId="7E5B9712" w14:textId="77777777" w:rsidR="00346FDF" w:rsidRDefault="00346FDF" w:rsidP="00346FDF">
            <w:pPr>
              <w:jc w:val="center"/>
            </w:pPr>
            <w:r>
              <w:t>100</w:t>
            </w:r>
          </w:p>
        </w:tc>
        <w:tc>
          <w:tcPr>
            <w:tcW w:w="1843" w:type="dxa"/>
          </w:tcPr>
          <w:p w14:paraId="1ABF94DD" w14:textId="77777777" w:rsidR="00346FDF" w:rsidRDefault="00346FDF" w:rsidP="00346FDF">
            <w:pPr>
              <w:jc w:val="center"/>
            </w:pPr>
            <w:r>
              <w:t>Corriente</w:t>
            </w:r>
          </w:p>
        </w:tc>
      </w:tr>
      <w:tr w:rsidR="00346FDF" w14:paraId="6BC70546" w14:textId="77777777" w:rsidTr="00346FDF">
        <w:tc>
          <w:tcPr>
            <w:tcW w:w="1985" w:type="dxa"/>
          </w:tcPr>
          <w:p w14:paraId="24C92869" w14:textId="77777777" w:rsidR="00346FDF" w:rsidRDefault="00346FDF" w:rsidP="00346FDF">
            <w:pPr>
              <w:jc w:val="center"/>
            </w:pPr>
            <w:r>
              <w:t>101</w:t>
            </w:r>
          </w:p>
        </w:tc>
        <w:tc>
          <w:tcPr>
            <w:tcW w:w="1843" w:type="dxa"/>
          </w:tcPr>
          <w:p w14:paraId="5420075B" w14:textId="77777777" w:rsidR="00346FDF" w:rsidRDefault="00346FDF" w:rsidP="00346FDF">
            <w:pPr>
              <w:jc w:val="center"/>
            </w:pPr>
            <w:r>
              <w:t>Ahorro</w:t>
            </w:r>
          </w:p>
        </w:tc>
      </w:tr>
      <w:tr w:rsidR="00346FDF" w14:paraId="4661FBDE" w14:textId="77777777" w:rsidTr="00346FDF">
        <w:tc>
          <w:tcPr>
            <w:tcW w:w="1985" w:type="dxa"/>
          </w:tcPr>
          <w:p w14:paraId="4D2238C1" w14:textId="77777777" w:rsidR="00346FDF" w:rsidRDefault="00346FDF" w:rsidP="00346FDF">
            <w:pPr>
              <w:jc w:val="center"/>
            </w:pPr>
            <w:r>
              <w:t>102</w:t>
            </w:r>
          </w:p>
        </w:tc>
        <w:tc>
          <w:tcPr>
            <w:tcW w:w="1843" w:type="dxa"/>
          </w:tcPr>
          <w:p w14:paraId="34E8145D" w14:textId="77777777" w:rsidR="00346FDF" w:rsidRDefault="00346FDF" w:rsidP="00346FDF">
            <w:pPr>
              <w:jc w:val="center"/>
            </w:pPr>
            <w:r>
              <w:t>Corriente</w:t>
            </w:r>
          </w:p>
        </w:tc>
      </w:tr>
      <w:tr w:rsidR="00346FDF" w14:paraId="7DF63FAB" w14:textId="77777777" w:rsidTr="00346FDF">
        <w:tc>
          <w:tcPr>
            <w:tcW w:w="1985" w:type="dxa"/>
          </w:tcPr>
          <w:p w14:paraId="38084373" w14:textId="77777777" w:rsidR="00346FDF" w:rsidRDefault="00346FDF" w:rsidP="00346FDF">
            <w:pPr>
              <w:jc w:val="center"/>
            </w:pPr>
            <w:r>
              <w:t>103</w:t>
            </w:r>
          </w:p>
        </w:tc>
        <w:tc>
          <w:tcPr>
            <w:tcW w:w="1843" w:type="dxa"/>
          </w:tcPr>
          <w:p w14:paraId="3010576A" w14:textId="77777777" w:rsidR="00346FDF" w:rsidRDefault="00346FDF" w:rsidP="00346FDF">
            <w:pPr>
              <w:jc w:val="center"/>
            </w:pPr>
            <w:r>
              <w:t>Ahorro</w:t>
            </w:r>
          </w:p>
        </w:tc>
      </w:tr>
    </w:tbl>
    <w:p w14:paraId="72C8B189" w14:textId="77777777" w:rsidR="004E1769" w:rsidRDefault="004E1769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1843"/>
      </w:tblGrid>
      <w:tr w:rsidR="00346FDF" w14:paraId="3FDEB11D" w14:textId="77777777" w:rsidTr="00E8030B">
        <w:tc>
          <w:tcPr>
            <w:tcW w:w="3828" w:type="dxa"/>
            <w:gridSpan w:val="2"/>
          </w:tcPr>
          <w:p w14:paraId="2CCFEDB3" w14:textId="421EC482" w:rsidR="00346FDF" w:rsidRDefault="00346FDF" w:rsidP="00346FDF">
            <w:pPr>
              <w:jc w:val="center"/>
            </w:pPr>
            <w:r>
              <w:t>SUCURSAL</w:t>
            </w:r>
          </w:p>
        </w:tc>
      </w:tr>
      <w:tr w:rsidR="00346FDF" w14:paraId="0C83C0C6" w14:textId="77777777" w:rsidTr="00346FDF">
        <w:tc>
          <w:tcPr>
            <w:tcW w:w="1985" w:type="dxa"/>
          </w:tcPr>
          <w:p w14:paraId="5D3D6B24" w14:textId="253678DB" w:rsidR="00346FDF" w:rsidRDefault="00346FDF" w:rsidP="00346FDF">
            <w:pPr>
              <w:jc w:val="center"/>
            </w:pPr>
            <w:r>
              <w:t>CODIGO</w:t>
            </w:r>
          </w:p>
        </w:tc>
        <w:tc>
          <w:tcPr>
            <w:tcW w:w="1843" w:type="dxa"/>
          </w:tcPr>
          <w:p w14:paraId="18443A78" w14:textId="55CDB1B2" w:rsidR="00346FDF" w:rsidRDefault="00346FDF" w:rsidP="00346FDF">
            <w:pPr>
              <w:jc w:val="center"/>
            </w:pPr>
            <w:r>
              <w:t>NOMBRE</w:t>
            </w:r>
          </w:p>
        </w:tc>
      </w:tr>
      <w:tr w:rsidR="00346FDF" w14:paraId="703AD023" w14:textId="77777777" w:rsidTr="00346FDF">
        <w:tc>
          <w:tcPr>
            <w:tcW w:w="1985" w:type="dxa"/>
          </w:tcPr>
          <w:p w14:paraId="358721BB" w14:textId="30677B96" w:rsidR="00346FDF" w:rsidRDefault="00346FDF" w:rsidP="00346FDF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1C25C672" w14:textId="3CE455FD" w:rsidR="00346FDF" w:rsidRDefault="00346FDF" w:rsidP="00346FDF">
            <w:pPr>
              <w:jc w:val="center"/>
            </w:pPr>
            <w:r>
              <w:t>Avella</w:t>
            </w:r>
          </w:p>
        </w:tc>
      </w:tr>
      <w:tr w:rsidR="00346FDF" w14:paraId="70B2A242" w14:textId="77777777" w:rsidTr="00346FDF">
        <w:tc>
          <w:tcPr>
            <w:tcW w:w="1985" w:type="dxa"/>
          </w:tcPr>
          <w:p w14:paraId="58683814" w14:textId="0CFF1734" w:rsidR="00346FDF" w:rsidRDefault="00346FDF" w:rsidP="00346FDF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13C4869" w14:textId="339F9AB6" w:rsidR="00346FDF" w:rsidRDefault="00346FDF" w:rsidP="00346FDF">
            <w:pPr>
              <w:jc w:val="center"/>
            </w:pPr>
            <w:proofErr w:type="spellStart"/>
            <w:r>
              <w:t>Bur</w:t>
            </w:r>
            <w:proofErr w:type="spellEnd"/>
          </w:p>
        </w:tc>
      </w:tr>
      <w:tr w:rsidR="00346FDF" w14:paraId="2B996242" w14:textId="77777777" w:rsidTr="00346FDF">
        <w:tc>
          <w:tcPr>
            <w:tcW w:w="1985" w:type="dxa"/>
          </w:tcPr>
          <w:p w14:paraId="1B4FCEEB" w14:textId="1F8CCD8A" w:rsidR="00346FDF" w:rsidRDefault="00346FDF" w:rsidP="00346FDF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5FC1DF1E" w14:textId="5A43E7FE" w:rsidR="00346FDF" w:rsidRDefault="00346FDF" w:rsidP="00346FDF">
            <w:pPr>
              <w:jc w:val="center"/>
            </w:pPr>
            <w:r>
              <w:t>Neda</w:t>
            </w:r>
          </w:p>
        </w:tc>
      </w:tr>
      <w:tr w:rsidR="00346FDF" w14:paraId="5F308A32" w14:textId="77777777" w:rsidTr="00346FDF">
        <w:tc>
          <w:tcPr>
            <w:tcW w:w="1985" w:type="dxa"/>
          </w:tcPr>
          <w:p w14:paraId="6C2BCC45" w14:textId="64327D39" w:rsidR="00346FDF" w:rsidRDefault="00346FDF" w:rsidP="00346FDF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674863FB" w14:textId="32447D62" w:rsidR="00346FDF" w:rsidRDefault="00346FDF" w:rsidP="00346FDF">
            <w:pPr>
              <w:jc w:val="center"/>
            </w:pPr>
            <w:proofErr w:type="spellStart"/>
            <w:r>
              <w:t>Zaco</w:t>
            </w:r>
            <w:proofErr w:type="spellEnd"/>
          </w:p>
        </w:tc>
      </w:tr>
    </w:tbl>
    <w:p w14:paraId="184FD2BA" w14:textId="77777777" w:rsidR="004E1769" w:rsidRDefault="004E1769"/>
    <w:p w14:paraId="4953EA15" w14:textId="77777777" w:rsidR="004E1769" w:rsidRDefault="004E1769"/>
    <w:p w14:paraId="33481088" w14:textId="5DC5C0D7" w:rsidR="004E1769" w:rsidRDefault="00346FDF">
      <w:pPr>
        <w:rPr>
          <w:color w:val="FF0000"/>
        </w:rPr>
      </w:pPr>
      <w:r>
        <w:rPr>
          <w:color w:val="FF0000"/>
        </w:rPr>
        <w:t>RESPUESTAS:</w:t>
      </w:r>
    </w:p>
    <w:p w14:paraId="0A1722B8" w14:textId="49CC6296" w:rsidR="00346FDF" w:rsidRDefault="00346FDF" w:rsidP="00346FDF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LEGAJO</w:t>
      </w:r>
    </w:p>
    <w:p w14:paraId="52E308FC" w14:textId="29EB8014" w:rsidR="00346FDF" w:rsidRDefault="00346FDF" w:rsidP="00346FDF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CODIGO</w:t>
      </w:r>
    </w:p>
    <w:p w14:paraId="0C686C6C" w14:textId="384D66D6" w:rsidR="00346FDF" w:rsidRDefault="00346FDF" w:rsidP="00346FDF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1-N</w:t>
      </w:r>
    </w:p>
    <w:p w14:paraId="648B6EFA" w14:textId="77777777" w:rsidR="00346FDF" w:rsidRDefault="00346FDF" w:rsidP="00346FDF">
      <w:pPr>
        <w:pStyle w:val="Prrafodelista"/>
        <w:numPr>
          <w:ilvl w:val="0"/>
          <w:numId w:val="4"/>
        </w:numPr>
        <w:rPr>
          <w:color w:val="000000" w:themeColor="text1"/>
        </w:rPr>
      </w:pPr>
    </w:p>
    <w:p w14:paraId="178C44C3" w14:textId="77777777" w:rsidR="00346FDF" w:rsidRDefault="00346FDF" w:rsidP="00346FDF">
      <w:pPr>
        <w:rPr>
          <w:color w:val="000000" w:themeColor="text1"/>
        </w:rPr>
      </w:pPr>
    </w:p>
    <w:p w14:paraId="5FB87310" w14:textId="77777777" w:rsidR="00346FDF" w:rsidRDefault="00346FDF" w:rsidP="00346FDF">
      <w:pPr>
        <w:rPr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525" w:tblpY="164"/>
        <w:tblW w:w="0" w:type="auto"/>
        <w:tblLook w:val="04A0" w:firstRow="1" w:lastRow="0" w:firstColumn="1" w:lastColumn="0" w:noHBand="0" w:noVBand="1"/>
      </w:tblPr>
      <w:tblGrid>
        <w:gridCol w:w="1985"/>
        <w:gridCol w:w="1843"/>
        <w:gridCol w:w="2376"/>
      </w:tblGrid>
      <w:tr w:rsidR="00346FDF" w14:paraId="1B18BE48" w14:textId="52834743" w:rsidTr="00346FDF">
        <w:tc>
          <w:tcPr>
            <w:tcW w:w="3828" w:type="dxa"/>
            <w:gridSpan w:val="2"/>
          </w:tcPr>
          <w:p w14:paraId="46BEA6FB" w14:textId="77777777" w:rsidR="00346FDF" w:rsidRDefault="00346FDF" w:rsidP="00346FDF">
            <w:pPr>
              <w:jc w:val="center"/>
            </w:pPr>
            <w:r>
              <w:t>CUENTA</w:t>
            </w:r>
          </w:p>
        </w:tc>
        <w:tc>
          <w:tcPr>
            <w:tcW w:w="2376" w:type="dxa"/>
          </w:tcPr>
          <w:p w14:paraId="1151B7CC" w14:textId="77777777" w:rsidR="00346FDF" w:rsidRDefault="00346FDF" w:rsidP="00346FDF">
            <w:pPr>
              <w:jc w:val="center"/>
            </w:pPr>
          </w:p>
        </w:tc>
      </w:tr>
      <w:tr w:rsidR="00346FDF" w14:paraId="3AB39278" w14:textId="0704DA84" w:rsidTr="00346FDF">
        <w:tc>
          <w:tcPr>
            <w:tcW w:w="1985" w:type="dxa"/>
          </w:tcPr>
          <w:p w14:paraId="1F48947E" w14:textId="77777777" w:rsidR="00346FDF" w:rsidRDefault="00346FDF" w:rsidP="00346FDF">
            <w:pPr>
              <w:jc w:val="center"/>
            </w:pPr>
            <w:r>
              <w:t>LEGAJO</w:t>
            </w:r>
          </w:p>
        </w:tc>
        <w:tc>
          <w:tcPr>
            <w:tcW w:w="1843" w:type="dxa"/>
          </w:tcPr>
          <w:p w14:paraId="3E75726D" w14:textId="77777777" w:rsidR="00346FDF" w:rsidRDefault="00346FDF" w:rsidP="00346FDF">
            <w:pPr>
              <w:jc w:val="center"/>
            </w:pPr>
            <w:r>
              <w:t>TIPO_CUENTA</w:t>
            </w:r>
          </w:p>
        </w:tc>
        <w:tc>
          <w:tcPr>
            <w:tcW w:w="2376" w:type="dxa"/>
          </w:tcPr>
          <w:p w14:paraId="603F9F6A" w14:textId="280FC8DB" w:rsidR="00346FDF" w:rsidRDefault="00346FDF" w:rsidP="00346FDF">
            <w:pPr>
              <w:jc w:val="center"/>
            </w:pPr>
            <w:r>
              <w:t>CODIGO</w:t>
            </w:r>
          </w:p>
        </w:tc>
      </w:tr>
      <w:tr w:rsidR="00346FDF" w14:paraId="502597EE" w14:textId="03D39ED2" w:rsidTr="00346FDF">
        <w:tc>
          <w:tcPr>
            <w:tcW w:w="1985" w:type="dxa"/>
          </w:tcPr>
          <w:p w14:paraId="1606DB64" w14:textId="77777777" w:rsidR="00346FDF" w:rsidRDefault="00346FDF" w:rsidP="00346FDF">
            <w:pPr>
              <w:jc w:val="center"/>
            </w:pPr>
            <w:r>
              <w:t>100</w:t>
            </w:r>
          </w:p>
        </w:tc>
        <w:tc>
          <w:tcPr>
            <w:tcW w:w="1843" w:type="dxa"/>
          </w:tcPr>
          <w:p w14:paraId="201B3DFB" w14:textId="77777777" w:rsidR="00346FDF" w:rsidRDefault="00346FDF" w:rsidP="00346FDF">
            <w:pPr>
              <w:jc w:val="center"/>
            </w:pPr>
            <w:r>
              <w:t>Corriente</w:t>
            </w:r>
          </w:p>
        </w:tc>
        <w:tc>
          <w:tcPr>
            <w:tcW w:w="2376" w:type="dxa"/>
          </w:tcPr>
          <w:p w14:paraId="688094AF" w14:textId="00993189" w:rsidR="00346FDF" w:rsidRDefault="00346FDF" w:rsidP="00346FDF">
            <w:pPr>
              <w:jc w:val="center"/>
            </w:pPr>
            <w:r>
              <w:t>0</w:t>
            </w:r>
          </w:p>
        </w:tc>
      </w:tr>
      <w:tr w:rsidR="00346FDF" w14:paraId="14AE35D2" w14:textId="27D4F8D5" w:rsidTr="00346FDF">
        <w:tc>
          <w:tcPr>
            <w:tcW w:w="1985" w:type="dxa"/>
          </w:tcPr>
          <w:p w14:paraId="4D4265D1" w14:textId="77777777" w:rsidR="00346FDF" w:rsidRDefault="00346FDF" w:rsidP="00346FDF">
            <w:pPr>
              <w:jc w:val="center"/>
            </w:pPr>
            <w:r>
              <w:t>101</w:t>
            </w:r>
          </w:p>
        </w:tc>
        <w:tc>
          <w:tcPr>
            <w:tcW w:w="1843" w:type="dxa"/>
          </w:tcPr>
          <w:p w14:paraId="0748F366" w14:textId="77777777" w:rsidR="00346FDF" w:rsidRDefault="00346FDF" w:rsidP="00346FDF">
            <w:pPr>
              <w:jc w:val="center"/>
            </w:pPr>
            <w:r>
              <w:t>Ahorro</w:t>
            </w:r>
          </w:p>
        </w:tc>
        <w:tc>
          <w:tcPr>
            <w:tcW w:w="2376" w:type="dxa"/>
          </w:tcPr>
          <w:p w14:paraId="305AD580" w14:textId="100DFC2F" w:rsidR="00346FDF" w:rsidRDefault="00346FDF" w:rsidP="00346FDF">
            <w:pPr>
              <w:jc w:val="center"/>
            </w:pPr>
            <w:r>
              <w:t>1</w:t>
            </w:r>
          </w:p>
        </w:tc>
      </w:tr>
      <w:tr w:rsidR="00346FDF" w14:paraId="0FE1784E" w14:textId="27BD6C57" w:rsidTr="00346FDF">
        <w:tc>
          <w:tcPr>
            <w:tcW w:w="1985" w:type="dxa"/>
          </w:tcPr>
          <w:p w14:paraId="7A5381BE" w14:textId="77777777" w:rsidR="00346FDF" w:rsidRDefault="00346FDF" w:rsidP="00346FDF">
            <w:pPr>
              <w:jc w:val="center"/>
            </w:pPr>
            <w:r>
              <w:t>102</w:t>
            </w:r>
          </w:p>
        </w:tc>
        <w:tc>
          <w:tcPr>
            <w:tcW w:w="1843" w:type="dxa"/>
          </w:tcPr>
          <w:p w14:paraId="70A548A9" w14:textId="77777777" w:rsidR="00346FDF" w:rsidRDefault="00346FDF" w:rsidP="00346FDF">
            <w:pPr>
              <w:jc w:val="center"/>
            </w:pPr>
            <w:r>
              <w:t>Corriente</w:t>
            </w:r>
          </w:p>
        </w:tc>
        <w:tc>
          <w:tcPr>
            <w:tcW w:w="2376" w:type="dxa"/>
          </w:tcPr>
          <w:p w14:paraId="28F1FB1B" w14:textId="03905F63" w:rsidR="00346FDF" w:rsidRDefault="00346FDF" w:rsidP="00346FDF">
            <w:pPr>
              <w:jc w:val="center"/>
            </w:pPr>
            <w:r>
              <w:t>2</w:t>
            </w:r>
          </w:p>
        </w:tc>
      </w:tr>
      <w:tr w:rsidR="00346FDF" w14:paraId="3667CE8F" w14:textId="663B08CF" w:rsidTr="00346FDF">
        <w:tc>
          <w:tcPr>
            <w:tcW w:w="1985" w:type="dxa"/>
          </w:tcPr>
          <w:p w14:paraId="57D0F405" w14:textId="77777777" w:rsidR="00346FDF" w:rsidRDefault="00346FDF" w:rsidP="00346FDF">
            <w:pPr>
              <w:jc w:val="center"/>
            </w:pPr>
            <w:r>
              <w:t>103</w:t>
            </w:r>
          </w:p>
        </w:tc>
        <w:tc>
          <w:tcPr>
            <w:tcW w:w="1843" w:type="dxa"/>
          </w:tcPr>
          <w:p w14:paraId="062E39B0" w14:textId="77777777" w:rsidR="00346FDF" w:rsidRDefault="00346FDF" w:rsidP="00346FDF">
            <w:pPr>
              <w:jc w:val="center"/>
            </w:pPr>
            <w:r>
              <w:t>Ahorro</w:t>
            </w:r>
          </w:p>
        </w:tc>
        <w:tc>
          <w:tcPr>
            <w:tcW w:w="2376" w:type="dxa"/>
          </w:tcPr>
          <w:p w14:paraId="01CDCA6A" w14:textId="54A7FC71" w:rsidR="00346FDF" w:rsidRDefault="00346FDF" w:rsidP="00346FDF">
            <w:pPr>
              <w:jc w:val="center"/>
            </w:pPr>
            <w:r>
              <w:t>3</w:t>
            </w:r>
          </w:p>
        </w:tc>
      </w:tr>
    </w:tbl>
    <w:p w14:paraId="564CD49F" w14:textId="77777777" w:rsidR="00346FDF" w:rsidRPr="00346FDF" w:rsidRDefault="00346FDF" w:rsidP="00346FDF">
      <w:pPr>
        <w:rPr>
          <w:color w:val="000000" w:themeColor="text1"/>
        </w:rPr>
      </w:pPr>
    </w:p>
    <w:sectPr w:rsidR="00346FDF" w:rsidRPr="00346FD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244BC"/>
    <w:multiLevelType w:val="hybridMultilevel"/>
    <w:tmpl w:val="5D30743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7134"/>
    <w:multiLevelType w:val="hybridMultilevel"/>
    <w:tmpl w:val="4E4E60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41AB"/>
    <w:multiLevelType w:val="hybridMultilevel"/>
    <w:tmpl w:val="D7D6B8D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22A53"/>
    <w:multiLevelType w:val="hybridMultilevel"/>
    <w:tmpl w:val="259AF97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08926">
    <w:abstractNumId w:val="0"/>
  </w:num>
  <w:num w:numId="2" w16cid:durableId="138496230">
    <w:abstractNumId w:val="2"/>
  </w:num>
  <w:num w:numId="3" w16cid:durableId="111680450">
    <w:abstractNumId w:val="1"/>
  </w:num>
  <w:num w:numId="4" w16cid:durableId="807819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defaultTabStop w:val="4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25"/>
    <w:rsid w:val="00021125"/>
    <w:rsid w:val="00346FDF"/>
    <w:rsid w:val="004E1769"/>
    <w:rsid w:val="00642D2C"/>
    <w:rsid w:val="00CC5446"/>
    <w:rsid w:val="00D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DFBDB"/>
  <w15:docId w15:val="{59670F0B-C9DE-44F9-B02B-126373F3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021125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346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acticaCardina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0" ma:contentTypeDescription="Crear nuevo documento." ma:contentTypeScope="" ma:versionID="f77486fb4fca2c9478ae74c583327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CC43D-3202-4140-940E-1BB7D202C9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C3C5E6-B61C-48A7-9CC6-95F910546E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C6565-6B3D-4CD0-B90D-6D498CFFB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PracticaCardinalidad</Template>
  <TotalTime>41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dc:description/>
  <cp:lastModifiedBy>Pablo Sintes</cp:lastModifiedBy>
  <cp:revision>2</cp:revision>
  <dcterms:created xsi:type="dcterms:W3CDTF">2025-03-29T20:30:00Z</dcterms:created>
  <dcterms:modified xsi:type="dcterms:W3CDTF">2025-03-29T21:11:00Z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</Properties>
</file>